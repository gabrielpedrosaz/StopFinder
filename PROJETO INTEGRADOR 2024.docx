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D340D" w14:textId="77777777" w:rsidR="00841616" w:rsidRPr="00841616" w:rsidRDefault="00841616" w:rsidP="00841616">
      <w:pPr>
        <w:jc w:val="center"/>
        <w:rPr>
          <w:b/>
        </w:rPr>
      </w:pPr>
      <w:r w:rsidRPr="00841616">
        <w:rPr>
          <w:b/>
        </w:rPr>
        <w:t>UNIVERSIDADE DE SOROCABA</w:t>
      </w:r>
    </w:p>
    <w:p w14:paraId="0D329CA2" w14:textId="4DCADC8C" w:rsidR="00841616" w:rsidRDefault="0052003B" w:rsidP="00841616">
      <w:pPr>
        <w:jc w:val="center"/>
        <w:rPr>
          <w:b/>
        </w:rPr>
      </w:pPr>
      <w:r>
        <w:rPr>
          <w:b/>
        </w:rPr>
        <w:t xml:space="preserve">PROJETO INTEGRADOR </w:t>
      </w:r>
    </w:p>
    <w:p w14:paraId="69AFB862" w14:textId="21C9C6CB" w:rsidR="00A93E46" w:rsidRPr="00A93E46" w:rsidRDefault="0052003B" w:rsidP="00841616">
      <w:pPr>
        <w:jc w:val="center"/>
        <w:rPr>
          <w:b/>
          <w:caps/>
        </w:rPr>
      </w:pPr>
      <w:r>
        <w:rPr>
          <w:b/>
          <w:caps/>
        </w:rPr>
        <w:t>ENGENHARIA DA COMPUTAÇÃO</w:t>
      </w:r>
    </w:p>
    <w:p w14:paraId="15417706" w14:textId="77777777" w:rsidR="00841616" w:rsidRDefault="00841616" w:rsidP="00841616">
      <w:pPr>
        <w:jc w:val="center"/>
        <w:rPr>
          <w:b/>
        </w:rPr>
      </w:pPr>
    </w:p>
    <w:p w14:paraId="0B7FD87B" w14:textId="77777777" w:rsidR="00841616" w:rsidRDefault="00841616" w:rsidP="00841616">
      <w:pPr>
        <w:jc w:val="center"/>
        <w:rPr>
          <w:b/>
        </w:rPr>
      </w:pPr>
    </w:p>
    <w:p w14:paraId="42A09C1C" w14:textId="77777777" w:rsidR="00841616" w:rsidRDefault="00841616" w:rsidP="00841616">
      <w:pPr>
        <w:jc w:val="center"/>
        <w:rPr>
          <w:b/>
        </w:rPr>
      </w:pPr>
    </w:p>
    <w:p w14:paraId="2691A535" w14:textId="77777777" w:rsidR="00841616" w:rsidRDefault="00841616" w:rsidP="00841616">
      <w:pPr>
        <w:jc w:val="center"/>
        <w:rPr>
          <w:b/>
        </w:rPr>
      </w:pPr>
    </w:p>
    <w:p w14:paraId="3C7B9D39" w14:textId="77777777" w:rsidR="00841616" w:rsidRDefault="00841616" w:rsidP="00841616">
      <w:pPr>
        <w:jc w:val="center"/>
        <w:rPr>
          <w:b/>
        </w:rPr>
      </w:pPr>
    </w:p>
    <w:p w14:paraId="6D4B6BAC" w14:textId="77777777" w:rsidR="00841616" w:rsidRDefault="00841616" w:rsidP="00841616">
      <w:pPr>
        <w:jc w:val="center"/>
        <w:rPr>
          <w:b/>
        </w:rPr>
      </w:pPr>
    </w:p>
    <w:p w14:paraId="016E88C5" w14:textId="77777777" w:rsidR="00B26AC2" w:rsidRDefault="00B26AC2" w:rsidP="00841616">
      <w:pPr>
        <w:jc w:val="center"/>
        <w:rPr>
          <w:b/>
        </w:rPr>
      </w:pPr>
    </w:p>
    <w:p w14:paraId="3F4550EC" w14:textId="7F9C502E" w:rsidR="0052003B" w:rsidRPr="0052003B" w:rsidRDefault="0052003B" w:rsidP="0052003B">
      <w:pPr>
        <w:jc w:val="center"/>
        <w:rPr>
          <w:b/>
        </w:rPr>
      </w:pPr>
      <w:r w:rsidRPr="0052003B">
        <w:rPr>
          <w:b/>
        </w:rPr>
        <w:t>Gabriel Pedrosa de Faria</w:t>
      </w:r>
    </w:p>
    <w:p w14:paraId="613E494C" w14:textId="54273801" w:rsidR="0052003B" w:rsidRPr="0052003B" w:rsidRDefault="0052003B" w:rsidP="0052003B">
      <w:pPr>
        <w:jc w:val="center"/>
        <w:rPr>
          <w:b/>
        </w:rPr>
      </w:pPr>
      <w:r w:rsidRPr="0052003B">
        <w:rPr>
          <w:b/>
        </w:rPr>
        <w:t xml:space="preserve">Giovane da Silva Oliveira </w:t>
      </w:r>
    </w:p>
    <w:p w14:paraId="2D8ED81B" w14:textId="10C44211" w:rsidR="0052003B" w:rsidRPr="0052003B" w:rsidRDefault="0052003B" w:rsidP="0052003B">
      <w:pPr>
        <w:jc w:val="center"/>
        <w:rPr>
          <w:b/>
        </w:rPr>
      </w:pPr>
      <w:r w:rsidRPr="0052003B">
        <w:rPr>
          <w:b/>
        </w:rPr>
        <w:t xml:space="preserve">Guilherme Bueno </w:t>
      </w:r>
    </w:p>
    <w:p w14:paraId="5C054213" w14:textId="79EDF56D" w:rsidR="0052003B" w:rsidRPr="0052003B" w:rsidRDefault="0052003B" w:rsidP="0052003B">
      <w:pPr>
        <w:jc w:val="center"/>
        <w:rPr>
          <w:b/>
        </w:rPr>
      </w:pPr>
      <w:r w:rsidRPr="0052003B">
        <w:rPr>
          <w:b/>
        </w:rPr>
        <w:t xml:space="preserve">Kathy Yuri </w:t>
      </w:r>
      <w:proofErr w:type="spellStart"/>
      <w:r w:rsidRPr="0052003B">
        <w:rPr>
          <w:b/>
        </w:rPr>
        <w:t>Shimazu</w:t>
      </w:r>
      <w:proofErr w:type="spellEnd"/>
      <w:r w:rsidRPr="0052003B">
        <w:rPr>
          <w:b/>
        </w:rPr>
        <w:t xml:space="preserve"> </w:t>
      </w:r>
      <w:proofErr w:type="spellStart"/>
      <w:r w:rsidRPr="0052003B">
        <w:rPr>
          <w:b/>
        </w:rPr>
        <w:t>Otsubo</w:t>
      </w:r>
      <w:proofErr w:type="spellEnd"/>
      <w:r w:rsidRPr="0052003B">
        <w:rPr>
          <w:b/>
        </w:rPr>
        <w:t xml:space="preserve"> </w:t>
      </w:r>
    </w:p>
    <w:p w14:paraId="6E2ECA22" w14:textId="05D9D4C5" w:rsidR="00100F19" w:rsidRDefault="0052003B" w:rsidP="0052003B">
      <w:pPr>
        <w:jc w:val="center"/>
        <w:rPr>
          <w:b/>
        </w:rPr>
      </w:pPr>
      <w:r w:rsidRPr="0052003B">
        <w:rPr>
          <w:b/>
        </w:rPr>
        <w:t xml:space="preserve">Sara Rayane Rodolpho </w:t>
      </w:r>
    </w:p>
    <w:p w14:paraId="140D7F2A" w14:textId="77777777" w:rsidR="00100F19" w:rsidRDefault="00100F19" w:rsidP="00841616">
      <w:pPr>
        <w:jc w:val="center"/>
        <w:rPr>
          <w:b/>
        </w:rPr>
      </w:pPr>
    </w:p>
    <w:p w14:paraId="64D4336A" w14:textId="77777777" w:rsidR="00841616" w:rsidRDefault="00841616" w:rsidP="00841616">
      <w:pPr>
        <w:jc w:val="center"/>
        <w:rPr>
          <w:b/>
        </w:rPr>
      </w:pPr>
    </w:p>
    <w:p w14:paraId="3BC55C73" w14:textId="77777777" w:rsidR="00841616" w:rsidRDefault="00841616" w:rsidP="00841616">
      <w:pPr>
        <w:jc w:val="center"/>
        <w:rPr>
          <w:b/>
        </w:rPr>
      </w:pPr>
    </w:p>
    <w:p w14:paraId="1D7873AF" w14:textId="77777777" w:rsidR="00841616" w:rsidRDefault="00841616" w:rsidP="00841616">
      <w:pPr>
        <w:jc w:val="center"/>
        <w:rPr>
          <w:b/>
        </w:rPr>
      </w:pPr>
    </w:p>
    <w:p w14:paraId="30FAB420" w14:textId="77777777" w:rsidR="00841616" w:rsidRDefault="00841616" w:rsidP="00841616">
      <w:pPr>
        <w:jc w:val="center"/>
        <w:rPr>
          <w:b/>
        </w:rPr>
      </w:pPr>
    </w:p>
    <w:p w14:paraId="1CDD0845" w14:textId="77777777" w:rsidR="00841616" w:rsidRDefault="00841616" w:rsidP="00841616">
      <w:pPr>
        <w:jc w:val="center"/>
        <w:rPr>
          <w:b/>
        </w:rPr>
      </w:pPr>
    </w:p>
    <w:p w14:paraId="6692EDF8" w14:textId="77777777" w:rsidR="00841616" w:rsidRDefault="00841616" w:rsidP="00841616">
      <w:pPr>
        <w:jc w:val="center"/>
        <w:rPr>
          <w:b/>
        </w:rPr>
      </w:pPr>
    </w:p>
    <w:p w14:paraId="42335FAE" w14:textId="3560A44F" w:rsidR="00841616" w:rsidRPr="0052003B" w:rsidRDefault="0052003B" w:rsidP="00841616">
      <w:pPr>
        <w:jc w:val="center"/>
        <w:rPr>
          <w:b/>
          <w:i/>
          <w:iCs/>
        </w:rPr>
      </w:pPr>
      <w:r w:rsidRPr="0052003B">
        <w:rPr>
          <w:b/>
          <w:i/>
          <w:iCs/>
          <w:caps/>
        </w:rPr>
        <w:t>StopFinder</w:t>
      </w:r>
    </w:p>
    <w:p w14:paraId="47EA73F2" w14:textId="77777777" w:rsidR="00841616" w:rsidRDefault="00841616" w:rsidP="00841616">
      <w:pPr>
        <w:jc w:val="center"/>
        <w:rPr>
          <w:b/>
        </w:rPr>
      </w:pPr>
    </w:p>
    <w:p w14:paraId="086EEDAC" w14:textId="77777777" w:rsidR="00841616" w:rsidRDefault="00841616" w:rsidP="00841616">
      <w:pPr>
        <w:jc w:val="center"/>
        <w:rPr>
          <w:b/>
        </w:rPr>
      </w:pPr>
    </w:p>
    <w:p w14:paraId="22A0A266" w14:textId="77777777" w:rsidR="00841616" w:rsidRDefault="00841616" w:rsidP="00841616">
      <w:pPr>
        <w:jc w:val="center"/>
        <w:rPr>
          <w:b/>
        </w:rPr>
      </w:pPr>
    </w:p>
    <w:p w14:paraId="0782DE67" w14:textId="77777777" w:rsidR="00841616" w:rsidRDefault="00841616" w:rsidP="00841616">
      <w:pPr>
        <w:jc w:val="center"/>
        <w:rPr>
          <w:b/>
        </w:rPr>
      </w:pPr>
    </w:p>
    <w:p w14:paraId="429AC380" w14:textId="77777777" w:rsidR="00841616" w:rsidRDefault="00841616" w:rsidP="00841616">
      <w:pPr>
        <w:jc w:val="center"/>
        <w:rPr>
          <w:b/>
        </w:rPr>
      </w:pPr>
    </w:p>
    <w:p w14:paraId="464AD42D" w14:textId="77777777" w:rsidR="00841616" w:rsidRDefault="00841616" w:rsidP="00841616">
      <w:pPr>
        <w:jc w:val="center"/>
        <w:rPr>
          <w:b/>
        </w:rPr>
      </w:pPr>
    </w:p>
    <w:p w14:paraId="3FBA918C" w14:textId="77777777" w:rsidR="00841616" w:rsidRDefault="00841616" w:rsidP="00841616">
      <w:pPr>
        <w:jc w:val="center"/>
        <w:rPr>
          <w:b/>
        </w:rPr>
      </w:pPr>
    </w:p>
    <w:p w14:paraId="736E8179" w14:textId="77777777" w:rsidR="00841616" w:rsidRDefault="00841616" w:rsidP="00841616">
      <w:pPr>
        <w:jc w:val="center"/>
        <w:rPr>
          <w:b/>
        </w:rPr>
      </w:pPr>
    </w:p>
    <w:p w14:paraId="7169E216" w14:textId="77777777" w:rsidR="00841616" w:rsidRDefault="00841616" w:rsidP="00841616">
      <w:pPr>
        <w:jc w:val="center"/>
        <w:rPr>
          <w:b/>
        </w:rPr>
      </w:pPr>
    </w:p>
    <w:p w14:paraId="06134BD3" w14:textId="77777777" w:rsidR="00841616" w:rsidRDefault="00841616" w:rsidP="00841616">
      <w:pPr>
        <w:jc w:val="center"/>
        <w:rPr>
          <w:b/>
        </w:rPr>
      </w:pPr>
    </w:p>
    <w:p w14:paraId="2D508B6F" w14:textId="77777777" w:rsidR="00841616" w:rsidRDefault="00841616" w:rsidP="00841616">
      <w:pPr>
        <w:jc w:val="center"/>
        <w:rPr>
          <w:b/>
        </w:rPr>
      </w:pPr>
    </w:p>
    <w:p w14:paraId="0601FA7E" w14:textId="77777777" w:rsidR="00841616" w:rsidRDefault="00841616" w:rsidP="00841616">
      <w:pPr>
        <w:jc w:val="center"/>
        <w:rPr>
          <w:b/>
        </w:rPr>
      </w:pPr>
    </w:p>
    <w:p w14:paraId="14F36D19" w14:textId="77777777" w:rsidR="00841616" w:rsidRDefault="00841616" w:rsidP="00841616">
      <w:pPr>
        <w:jc w:val="center"/>
        <w:rPr>
          <w:b/>
        </w:rPr>
      </w:pPr>
    </w:p>
    <w:p w14:paraId="59AD09D5" w14:textId="77777777" w:rsidR="00841616" w:rsidRDefault="00841616" w:rsidP="00841616">
      <w:pPr>
        <w:jc w:val="center"/>
        <w:rPr>
          <w:b/>
        </w:rPr>
      </w:pPr>
    </w:p>
    <w:p w14:paraId="5E5F2198" w14:textId="77777777" w:rsidR="00841616" w:rsidRDefault="00841616" w:rsidP="00841616">
      <w:pPr>
        <w:jc w:val="center"/>
        <w:rPr>
          <w:b/>
        </w:rPr>
      </w:pPr>
    </w:p>
    <w:p w14:paraId="0298AFAC" w14:textId="77777777" w:rsidR="00841616" w:rsidRDefault="00841616" w:rsidP="00841616">
      <w:pPr>
        <w:jc w:val="center"/>
        <w:rPr>
          <w:b/>
        </w:rPr>
      </w:pPr>
    </w:p>
    <w:p w14:paraId="3697F8BB" w14:textId="77777777" w:rsidR="00841616" w:rsidRDefault="00841616" w:rsidP="00841616">
      <w:pPr>
        <w:jc w:val="center"/>
        <w:rPr>
          <w:b/>
        </w:rPr>
      </w:pPr>
    </w:p>
    <w:p w14:paraId="7F2DEDF5" w14:textId="77777777" w:rsidR="00841616" w:rsidRDefault="00841616" w:rsidP="00841616">
      <w:pPr>
        <w:jc w:val="center"/>
        <w:rPr>
          <w:b/>
        </w:rPr>
      </w:pPr>
    </w:p>
    <w:p w14:paraId="200EC08C" w14:textId="77777777" w:rsidR="00841616" w:rsidRDefault="00841616" w:rsidP="00841616">
      <w:pPr>
        <w:jc w:val="center"/>
        <w:rPr>
          <w:b/>
        </w:rPr>
      </w:pPr>
    </w:p>
    <w:p w14:paraId="70FD8E1A" w14:textId="77777777" w:rsidR="00841616" w:rsidRDefault="00841616" w:rsidP="00841616">
      <w:pPr>
        <w:jc w:val="center"/>
        <w:rPr>
          <w:b/>
        </w:rPr>
      </w:pPr>
    </w:p>
    <w:p w14:paraId="4A417414" w14:textId="77777777" w:rsidR="00841616" w:rsidRDefault="00841616" w:rsidP="00841616">
      <w:pPr>
        <w:jc w:val="center"/>
        <w:rPr>
          <w:b/>
        </w:rPr>
      </w:pPr>
    </w:p>
    <w:p w14:paraId="4C0F0E30" w14:textId="77777777" w:rsidR="00841616" w:rsidRDefault="00841616" w:rsidP="00841616">
      <w:pPr>
        <w:jc w:val="center"/>
        <w:rPr>
          <w:b/>
        </w:rPr>
      </w:pPr>
    </w:p>
    <w:p w14:paraId="78A028FE" w14:textId="77777777" w:rsidR="00841616" w:rsidRDefault="00841616" w:rsidP="00841616">
      <w:pPr>
        <w:jc w:val="center"/>
        <w:rPr>
          <w:b/>
        </w:rPr>
      </w:pPr>
    </w:p>
    <w:p w14:paraId="33518525" w14:textId="77777777" w:rsidR="00841616" w:rsidRDefault="00841616" w:rsidP="00841616">
      <w:pPr>
        <w:jc w:val="center"/>
        <w:rPr>
          <w:b/>
        </w:rPr>
      </w:pPr>
    </w:p>
    <w:p w14:paraId="596DB36F" w14:textId="77777777" w:rsidR="00841616" w:rsidRDefault="00841616" w:rsidP="00841616">
      <w:pPr>
        <w:jc w:val="center"/>
        <w:rPr>
          <w:b/>
        </w:rPr>
      </w:pPr>
    </w:p>
    <w:p w14:paraId="60897EBE" w14:textId="77777777" w:rsidR="00841616" w:rsidRDefault="00841616" w:rsidP="00841616">
      <w:pPr>
        <w:jc w:val="center"/>
        <w:rPr>
          <w:b/>
        </w:rPr>
      </w:pPr>
      <w:r>
        <w:rPr>
          <w:b/>
        </w:rPr>
        <w:t>Sorocaba/SP</w:t>
      </w:r>
    </w:p>
    <w:p w14:paraId="15D01B90" w14:textId="3FBE4FD9" w:rsidR="003739FE" w:rsidRDefault="0052003B" w:rsidP="001B411B">
      <w:pPr>
        <w:jc w:val="center"/>
        <w:sectPr w:rsidR="003739FE" w:rsidSect="0072676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t>2024</w:t>
      </w:r>
    </w:p>
    <w:p w14:paraId="67D471CE" w14:textId="77777777" w:rsidR="0052003B" w:rsidRPr="0052003B" w:rsidRDefault="0052003B" w:rsidP="0052003B">
      <w:pPr>
        <w:jc w:val="center"/>
        <w:rPr>
          <w:b/>
        </w:rPr>
      </w:pPr>
      <w:r w:rsidRPr="0052003B">
        <w:rPr>
          <w:b/>
        </w:rPr>
        <w:lastRenderedPageBreak/>
        <w:t>Gabriel Pedrosa de Faria</w:t>
      </w:r>
    </w:p>
    <w:p w14:paraId="5C1ED0EA" w14:textId="77777777" w:rsidR="0052003B" w:rsidRPr="0052003B" w:rsidRDefault="0052003B" w:rsidP="0052003B">
      <w:pPr>
        <w:jc w:val="center"/>
        <w:rPr>
          <w:b/>
        </w:rPr>
      </w:pPr>
      <w:r w:rsidRPr="0052003B">
        <w:rPr>
          <w:b/>
        </w:rPr>
        <w:t xml:space="preserve">Giovane da Silva Oliveira </w:t>
      </w:r>
    </w:p>
    <w:p w14:paraId="25419320" w14:textId="77777777" w:rsidR="0052003B" w:rsidRPr="0052003B" w:rsidRDefault="0052003B" w:rsidP="0052003B">
      <w:pPr>
        <w:jc w:val="center"/>
        <w:rPr>
          <w:b/>
        </w:rPr>
      </w:pPr>
      <w:r w:rsidRPr="0052003B">
        <w:rPr>
          <w:b/>
        </w:rPr>
        <w:t xml:space="preserve">Guilherme Bueno </w:t>
      </w:r>
    </w:p>
    <w:p w14:paraId="5FB5FE9A" w14:textId="77777777" w:rsidR="0052003B" w:rsidRPr="0052003B" w:rsidRDefault="0052003B" w:rsidP="0052003B">
      <w:pPr>
        <w:jc w:val="center"/>
        <w:rPr>
          <w:b/>
        </w:rPr>
      </w:pPr>
      <w:r w:rsidRPr="0052003B">
        <w:rPr>
          <w:b/>
        </w:rPr>
        <w:t xml:space="preserve">Kathy Yuri </w:t>
      </w:r>
      <w:proofErr w:type="spellStart"/>
      <w:r w:rsidRPr="0052003B">
        <w:rPr>
          <w:b/>
        </w:rPr>
        <w:t>Shimazu</w:t>
      </w:r>
      <w:proofErr w:type="spellEnd"/>
      <w:r w:rsidRPr="0052003B">
        <w:rPr>
          <w:b/>
        </w:rPr>
        <w:t xml:space="preserve"> </w:t>
      </w:r>
      <w:proofErr w:type="spellStart"/>
      <w:r w:rsidRPr="0052003B">
        <w:rPr>
          <w:b/>
        </w:rPr>
        <w:t>Otsubo</w:t>
      </w:r>
      <w:proofErr w:type="spellEnd"/>
      <w:r w:rsidRPr="0052003B">
        <w:rPr>
          <w:b/>
        </w:rPr>
        <w:t xml:space="preserve"> </w:t>
      </w:r>
    </w:p>
    <w:p w14:paraId="63F53AD3" w14:textId="77777777" w:rsidR="0052003B" w:rsidRDefault="0052003B" w:rsidP="0052003B">
      <w:pPr>
        <w:jc w:val="center"/>
        <w:rPr>
          <w:b/>
        </w:rPr>
      </w:pPr>
      <w:r w:rsidRPr="0052003B">
        <w:rPr>
          <w:b/>
        </w:rPr>
        <w:t xml:space="preserve">Sara Rayane Rodolpho </w:t>
      </w:r>
    </w:p>
    <w:p w14:paraId="785D1F74" w14:textId="77777777" w:rsidR="00100F19" w:rsidRDefault="00100F19" w:rsidP="00841616">
      <w:pPr>
        <w:jc w:val="center"/>
        <w:rPr>
          <w:b/>
        </w:rPr>
      </w:pPr>
    </w:p>
    <w:p w14:paraId="278CA74B" w14:textId="77777777" w:rsidR="00841616" w:rsidRDefault="00841616" w:rsidP="00841616">
      <w:pPr>
        <w:jc w:val="center"/>
        <w:rPr>
          <w:b/>
        </w:rPr>
      </w:pPr>
    </w:p>
    <w:p w14:paraId="59FAAF5A" w14:textId="77777777" w:rsidR="00841616" w:rsidRDefault="00841616" w:rsidP="00841616">
      <w:pPr>
        <w:jc w:val="center"/>
        <w:rPr>
          <w:b/>
        </w:rPr>
      </w:pPr>
    </w:p>
    <w:p w14:paraId="0125F800" w14:textId="77777777" w:rsidR="00841616" w:rsidRDefault="00841616" w:rsidP="00841616">
      <w:pPr>
        <w:jc w:val="center"/>
        <w:rPr>
          <w:b/>
        </w:rPr>
      </w:pPr>
    </w:p>
    <w:p w14:paraId="28A7C57C" w14:textId="77777777" w:rsidR="00841616" w:rsidRDefault="00841616" w:rsidP="00841616">
      <w:pPr>
        <w:jc w:val="center"/>
        <w:rPr>
          <w:b/>
        </w:rPr>
      </w:pPr>
    </w:p>
    <w:p w14:paraId="474FE357" w14:textId="77777777" w:rsidR="00841616" w:rsidRDefault="00841616" w:rsidP="00841616">
      <w:pPr>
        <w:jc w:val="center"/>
        <w:rPr>
          <w:b/>
        </w:rPr>
      </w:pPr>
    </w:p>
    <w:p w14:paraId="5ED155E9" w14:textId="77777777" w:rsidR="00841616" w:rsidRDefault="00841616" w:rsidP="00841616">
      <w:pPr>
        <w:jc w:val="center"/>
        <w:rPr>
          <w:b/>
        </w:rPr>
      </w:pPr>
    </w:p>
    <w:p w14:paraId="7D6623EE" w14:textId="2AD1F7F5" w:rsidR="00841616" w:rsidRPr="00C73F8F" w:rsidRDefault="0052003B" w:rsidP="00841616">
      <w:pPr>
        <w:jc w:val="center"/>
        <w:rPr>
          <w:b/>
        </w:rPr>
      </w:pPr>
      <w:r w:rsidRPr="00C73F8F">
        <w:rPr>
          <w:b/>
          <w:caps/>
        </w:rPr>
        <w:t>StopFinder</w:t>
      </w:r>
    </w:p>
    <w:p w14:paraId="527D5081" w14:textId="77777777" w:rsidR="00841616" w:rsidRPr="00C73F8F" w:rsidRDefault="00841616" w:rsidP="00841616">
      <w:pPr>
        <w:jc w:val="center"/>
        <w:rPr>
          <w:b/>
        </w:rPr>
      </w:pPr>
    </w:p>
    <w:p w14:paraId="2C864632" w14:textId="77777777" w:rsidR="00841616" w:rsidRPr="00C73F8F" w:rsidRDefault="00841616" w:rsidP="00841616">
      <w:pPr>
        <w:jc w:val="center"/>
        <w:rPr>
          <w:b/>
        </w:rPr>
      </w:pPr>
    </w:p>
    <w:p w14:paraId="363FC421" w14:textId="77777777" w:rsidR="00841616" w:rsidRPr="00C73F8F" w:rsidRDefault="00841616" w:rsidP="00841616">
      <w:pPr>
        <w:jc w:val="center"/>
        <w:rPr>
          <w:b/>
        </w:rPr>
      </w:pPr>
    </w:p>
    <w:p w14:paraId="47540945" w14:textId="77777777" w:rsidR="00841616" w:rsidRPr="00C73F8F" w:rsidRDefault="00841616" w:rsidP="00841616">
      <w:pPr>
        <w:jc w:val="center"/>
        <w:rPr>
          <w:b/>
        </w:rPr>
      </w:pPr>
    </w:p>
    <w:p w14:paraId="7DF46964" w14:textId="77777777" w:rsidR="00841616" w:rsidRPr="00C73F8F" w:rsidRDefault="00841616" w:rsidP="00841616">
      <w:pPr>
        <w:jc w:val="center"/>
        <w:rPr>
          <w:b/>
        </w:rPr>
      </w:pPr>
    </w:p>
    <w:p w14:paraId="56D2F177" w14:textId="77777777" w:rsidR="00D730CC" w:rsidRDefault="00D730CC" w:rsidP="00D730CC">
      <w:pPr>
        <w:ind w:left="4536"/>
        <w:jc w:val="both"/>
        <w:rPr>
          <w:rFonts w:cs="Arial"/>
          <w:color w:val="000000"/>
          <w:szCs w:val="21"/>
          <w:shd w:val="clear" w:color="auto" w:fill="FFFFFF"/>
        </w:rPr>
      </w:pPr>
      <w:r w:rsidRPr="00304C68">
        <w:rPr>
          <w:rFonts w:cs="Arial"/>
          <w:color w:val="000000"/>
          <w:szCs w:val="21"/>
          <w:shd w:val="clear" w:color="auto" w:fill="FFFFFF"/>
        </w:rPr>
        <w:t xml:space="preserve">Projeto Integrador do curso de Engenharia da Computação da Universidade de Sorocaba (UNISO) </w:t>
      </w:r>
    </w:p>
    <w:p w14:paraId="45FA545D" w14:textId="77777777" w:rsidR="00D25CF8" w:rsidRDefault="00D25CF8" w:rsidP="00841616">
      <w:pPr>
        <w:ind w:left="4536"/>
        <w:jc w:val="both"/>
        <w:rPr>
          <w:rFonts w:cs="Arial"/>
          <w:color w:val="000000"/>
          <w:szCs w:val="21"/>
          <w:shd w:val="clear" w:color="auto" w:fill="FFFFFF"/>
        </w:rPr>
      </w:pPr>
    </w:p>
    <w:p w14:paraId="2F835724" w14:textId="77777777" w:rsidR="00D25CF8" w:rsidRDefault="00D25CF8" w:rsidP="00841616">
      <w:pPr>
        <w:ind w:left="4536"/>
        <w:jc w:val="both"/>
        <w:rPr>
          <w:rFonts w:cs="Arial"/>
          <w:color w:val="000000"/>
          <w:szCs w:val="21"/>
          <w:shd w:val="clear" w:color="auto" w:fill="FFFFFF"/>
        </w:rPr>
      </w:pPr>
    </w:p>
    <w:p w14:paraId="538A279D" w14:textId="32E94293" w:rsidR="00D25CF8" w:rsidRPr="000C5C07" w:rsidRDefault="00D25CF8" w:rsidP="000C5C07">
      <w:pPr>
        <w:ind w:left="4536"/>
        <w:jc w:val="both"/>
      </w:pPr>
      <w:r>
        <w:rPr>
          <w:rFonts w:cs="Arial"/>
          <w:color w:val="000000"/>
          <w:szCs w:val="21"/>
          <w:shd w:val="clear" w:color="auto" w:fill="FFFFFF"/>
        </w:rPr>
        <w:t>Orientador:</w:t>
      </w:r>
      <w:r w:rsidR="000C5C07">
        <w:rPr>
          <w:rFonts w:cs="Arial"/>
          <w:color w:val="000000"/>
          <w:szCs w:val="21"/>
          <w:shd w:val="clear" w:color="auto" w:fill="FFFFFF"/>
        </w:rPr>
        <w:t xml:space="preserve"> Prof. </w:t>
      </w:r>
      <w:r w:rsidR="000C5C07" w:rsidRPr="000C5C07">
        <w:rPr>
          <w:rFonts w:cs="Arial"/>
          <w:color w:val="000000"/>
          <w:szCs w:val="21"/>
          <w:shd w:val="clear" w:color="auto" w:fill="FFFFFF"/>
        </w:rPr>
        <w:t>Gustavo Venancio Luz</w:t>
      </w:r>
    </w:p>
    <w:p w14:paraId="761E8979" w14:textId="77777777" w:rsidR="00D25CF8" w:rsidRDefault="00D25CF8" w:rsidP="00D25CF8">
      <w:pPr>
        <w:jc w:val="center"/>
        <w:rPr>
          <w:b/>
        </w:rPr>
      </w:pPr>
    </w:p>
    <w:p w14:paraId="0C8CE630" w14:textId="77777777" w:rsidR="00D25CF8" w:rsidRDefault="00D25CF8" w:rsidP="00D25CF8">
      <w:pPr>
        <w:jc w:val="center"/>
        <w:rPr>
          <w:b/>
        </w:rPr>
      </w:pPr>
    </w:p>
    <w:p w14:paraId="14678367" w14:textId="77777777" w:rsidR="00D25CF8" w:rsidRDefault="00D25CF8" w:rsidP="00D25CF8">
      <w:pPr>
        <w:jc w:val="center"/>
        <w:rPr>
          <w:b/>
        </w:rPr>
      </w:pPr>
    </w:p>
    <w:p w14:paraId="6228B03A" w14:textId="77777777" w:rsidR="00D25CF8" w:rsidRDefault="00D25CF8" w:rsidP="00D25CF8">
      <w:pPr>
        <w:jc w:val="center"/>
        <w:rPr>
          <w:b/>
        </w:rPr>
      </w:pPr>
    </w:p>
    <w:p w14:paraId="4DFD888C" w14:textId="77777777" w:rsidR="00D25CF8" w:rsidRDefault="00D25CF8" w:rsidP="00D25CF8">
      <w:pPr>
        <w:jc w:val="center"/>
        <w:rPr>
          <w:b/>
        </w:rPr>
      </w:pPr>
    </w:p>
    <w:p w14:paraId="126C36C8" w14:textId="77777777" w:rsidR="00D25CF8" w:rsidRDefault="00D25CF8" w:rsidP="00D25CF8">
      <w:pPr>
        <w:jc w:val="center"/>
        <w:rPr>
          <w:b/>
        </w:rPr>
      </w:pPr>
    </w:p>
    <w:p w14:paraId="5C7E5AEA" w14:textId="77777777" w:rsidR="00D25CF8" w:rsidRDefault="00D25CF8" w:rsidP="00D25CF8">
      <w:pPr>
        <w:jc w:val="center"/>
        <w:rPr>
          <w:b/>
        </w:rPr>
      </w:pPr>
    </w:p>
    <w:p w14:paraId="7672AF0D" w14:textId="77777777" w:rsidR="00D25CF8" w:rsidRDefault="00D25CF8" w:rsidP="00D25CF8">
      <w:pPr>
        <w:jc w:val="center"/>
        <w:rPr>
          <w:b/>
        </w:rPr>
      </w:pPr>
    </w:p>
    <w:p w14:paraId="28B28314" w14:textId="77777777" w:rsidR="00D25CF8" w:rsidRDefault="00D25CF8" w:rsidP="00D25CF8">
      <w:pPr>
        <w:jc w:val="center"/>
        <w:rPr>
          <w:b/>
        </w:rPr>
      </w:pPr>
    </w:p>
    <w:p w14:paraId="635B6BC2" w14:textId="77777777" w:rsidR="00D25CF8" w:rsidRDefault="00D25CF8" w:rsidP="00D25CF8">
      <w:pPr>
        <w:jc w:val="center"/>
        <w:rPr>
          <w:b/>
        </w:rPr>
      </w:pPr>
    </w:p>
    <w:p w14:paraId="4541D4FB" w14:textId="77777777" w:rsidR="00D25CF8" w:rsidRDefault="00D25CF8" w:rsidP="00D25CF8">
      <w:pPr>
        <w:jc w:val="center"/>
        <w:rPr>
          <w:b/>
        </w:rPr>
      </w:pPr>
    </w:p>
    <w:p w14:paraId="0994836B" w14:textId="77777777" w:rsidR="00D25CF8" w:rsidRDefault="00D25CF8" w:rsidP="00D25CF8">
      <w:pPr>
        <w:jc w:val="center"/>
        <w:rPr>
          <w:b/>
        </w:rPr>
      </w:pPr>
    </w:p>
    <w:p w14:paraId="2182585F" w14:textId="77777777" w:rsidR="00D25CF8" w:rsidRDefault="00D25CF8" w:rsidP="00D25CF8">
      <w:pPr>
        <w:jc w:val="center"/>
        <w:rPr>
          <w:b/>
        </w:rPr>
      </w:pPr>
    </w:p>
    <w:p w14:paraId="47A0A77D" w14:textId="77777777" w:rsidR="000C5C07" w:rsidRDefault="000C5C07" w:rsidP="00D25CF8">
      <w:pPr>
        <w:jc w:val="center"/>
        <w:rPr>
          <w:b/>
        </w:rPr>
      </w:pPr>
    </w:p>
    <w:p w14:paraId="14E84246" w14:textId="77777777" w:rsidR="000C5C07" w:rsidRDefault="000C5C07" w:rsidP="00D25CF8">
      <w:pPr>
        <w:jc w:val="center"/>
        <w:rPr>
          <w:b/>
        </w:rPr>
      </w:pPr>
    </w:p>
    <w:p w14:paraId="0516D4DA" w14:textId="77777777" w:rsidR="000C5C07" w:rsidRDefault="000C5C07" w:rsidP="00D25CF8">
      <w:pPr>
        <w:jc w:val="center"/>
        <w:rPr>
          <w:b/>
        </w:rPr>
      </w:pPr>
    </w:p>
    <w:p w14:paraId="3E61D700" w14:textId="77777777" w:rsidR="000C5C07" w:rsidRDefault="000C5C07" w:rsidP="00D25CF8">
      <w:pPr>
        <w:jc w:val="center"/>
        <w:rPr>
          <w:b/>
        </w:rPr>
      </w:pPr>
    </w:p>
    <w:p w14:paraId="702880AA" w14:textId="77777777" w:rsidR="000C5C07" w:rsidRDefault="000C5C07" w:rsidP="00D25CF8">
      <w:pPr>
        <w:jc w:val="center"/>
        <w:rPr>
          <w:b/>
        </w:rPr>
      </w:pPr>
    </w:p>
    <w:p w14:paraId="2084E657" w14:textId="77777777" w:rsidR="00D25CF8" w:rsidRDefault="00D25CF8" w:rsidP="00D25CF8">
      <w:pPr>
        <w:jc w:val="center"/>
        <w:rPr>
          <w:b/>
        </w:rPr>
      </w:pPr>
    </w:p>
    <w:p w14:paraId="2585696E" w14:textId="77777777" w:rsidR="00D25CF8" w:rsidRDefault="00D25CF8" w:rsidP="00D25CF8">
      <w:pPr>
        <w:jc w:val="center"/>
        <w:rPr>
          <w:b/>
        </w:rPr>
      </w:pPr>
    </w:p>
    <w:p w14:paraId="0A2A61ED" w14:textId="77777777" w:rsidR="00D25CF8" w:rsidRDefault="00D25CF8" w:rsidP="00D25CF8">
      <w:pPr>
        <w:jc w:val="center"/>
        <w:rPr>
          <w:b/>
        </w:rPr>
      </w:pPr>
    </w:p>
    <w:p w14:paraId="18956BDB" w14:textId="77777777" w:rsidR="00D25CF8" w:rsidRDefault="00D25CF8" w:rsidP="0052003B">
      <w:pPr>
        <w:rPr>
          <w:b/>
        </w:rPr>
      </w:pPr>
    </w:p>
    <w:p w14:paraId="41098DE0" w14:textId="77777777" w:rsidR="0052003B" w:rsidRDefault="0052003B" w:rsidP="00D25CF8">
      <w:pPr>
        <w:jc w:val="center"/>
        <w:rPr>
          <w:b/>
        </w:rPr>
      </w:pPr>
    </w:p>
    <w:p w14:paraId="375762FC" w14:textId="77777777" w:rsidR="00D25CF8" w:rsidRDefault="00D25CF8" w:rsidP="00D25CF8">
      <w:pPr>
        <w:jc w:val="center"/>
        <w:rPr>
          <w:b/>
        </w:rPr>
      </w:pPr>
    </w:p>
    <w:p w14:paraId="2E7D40C1" w14:textId="77777777" w:rsidR="00D25CF8" w:rsidRDefault="00D25CF8" w:rsidP="00D25CF8">
      <w:pPr>
        <w:jc w:val="center"/>
        <w:rPr>
          <w:b/>
        </w:rPr>
      </w:pPr>
      <w:r>
        <w:rPr>
          <w:b/>
        </w:rPr>
        <w:t>Sorocaba/SP</w:t>
      </w:r>
    </w:p>
    <w:p w14:paraId="14E322DB" w14:textId="5CEF67F2" w:rsidR="003739FE" w:rsidRPr="006925AD" w:rsidRDefault="0052003B" w:rsidP="000C5C07">
      <w:pPr>
        <w:jc w:val="center"/>
        <w:rPr>
          <w:b/>
        </w:rPr>
      </w:pPr>
      <w:r>
        <w:rPr>
          <w:b/>
        </w:rPr>
        <w:t>2024</w:t>
      </w:r>
      <w:r w:rsidR="003739FE">
        <w:br w:type="page"/>
      </w:r>
      <w:r w:rsidR="003739FE" w:rsidRPr="006925AD">
        <w:rPr>
          <w:b/>
        </w:rPr>
        <w:lastRenderedPageBreak/>
        <w:t>RESUMO</w:t>
      </w:r>
    </w:p>
    <w:p w14:paraId="68BCF210" w14:textId="77777777" w:rsidR="003739FE" w:rsidRDefault="003739FE" w:rsidP="00EF2BF1"/>
    <w:p w14:paraId="015D602C" w14:textId="36F7C102" w:rsidR="006925AD" w:rsidRDefault="006925AD" w:rsidP="006925AD">
      <w:pPr>
        <w:pStyle w:val="ResumoAbstract"/>
        <w:ind w:firstLine="0"/>
      </w:pPr>
      <w:r w:rsidRPr="00606A53">
        <w:rPr>
          <w:b/>
        </w:rPr>
        <w:t>Palavras-chave:</w:t>
      </w:r>
      <w:r>
        <w:t xml:space="preserve"> </w:t>
      </w:r>
    </w:p>
    <w:p w14:paraId="763F3247" w14:textId="77777777" w:rsidR="003739FE" w:rsidRDefault="003739FE">
      <w:pPr>
        <w:spacing w:after="200" w:line="276" w:lineRule="auto"/>
      </w:pPr>
      <w:r>
        <w:br w:type="page"/>
      </w:r>
    </w:p>
    <w:p w14:paraId="7178B3C5" w14:textId="77777777" w:rsidR="00606A53" w:rsidRPr="006925AD" w:rsidRDefault="00606A53" w:rsidP="00606A53">
      <w:pPr>
        <w:jc w:val="center"/>
        <w:rPr>
          <w:b/>
        </w:rPr>
      </w:pPr>
      <w:r>
        <w:rPr>
          <w:b/>
        </w:rPr>
        <w:lastRenderedPageBreak/>
        <w:t>ABSTRACT</w:t>
      </w:r>
    </w:p>
    <w:p w14:paraId="3E957A30" w14:textId="77777777" w:rsidR="00606A53" w:rsidRDefault="00606A53" w:rsidP="00606A53"/>
    <w:p w14:paraId="6DF4CF89" w14:textId="5961EC37" w:rsidR="003739FE" w:rsidRDefault="004B1F13" w:rsidP="00606A53">
      <w:r w:rsidRPr="00C73F8F">
        <w:rPr>
          <w:b/>
        </w:rPr>
        <w:t>Keywords</w:t>
      </w:r>
      <w:r w:rsidR="00606A53" w:rsidRPr="00C73F8F">
        <w:rPr>
          <w:b/>
        </w:rPr>
        <w:t>:</w:t>
      </w:r>
      <w:r w:rsidR="00606A53" w:rsidRPr="00C73F8F">
        <w:t xml:space="preserve"> </w:t>
      </w:r>
      <w:r w:rsidR="00606A53">
        <w:t xml:space="preserve"> </w:t>
      </w:r>
    </w:p>
    <w:p w14:paraId="63CA9B0D" w14:textId="77777777" w:rsidR="003739FE" w:rsidRDefault="003739FE" w:rsidP="00EF2BF1"/>
    <w:p w14:paraId="6EAB2B4B" w14:textId="77777777" w:rsidR="003739FE" w:rsidRDefault="003739FE">
      <w:pPr>
        <w:spacing w:after="200" w:line="276" w:lineRule="auto"/>
      </w:pPr>
      <w:r>
        <w:br w:type="page"/>
      </w:r>
    </w:p>
    <w:p w14:paraId="37A8D9D4" w14:textId="77777777" w:rsidR="004B1F13" w:rsidRPr="004B1F13" w:rsidRDefault="004B1F13" w:rsidP="004B1F13">
      <w:pPr>
        <w:jc w:val="center"/>
        <w:rPr>
          <w:b/>
        </w:rPr>
      </w:pPr>
      <w:r w:rsidRPr="004B1F13">
        <w:rPr>
          <w:b/>
        </w:rPr>
        <w:lastRenderedPageBreak/>
        <w:t>LISTA</w:t>
      </w:r>
      <w:r>
        <w:rPr>
          <w:b/>
        </w:rPr>
        <w:t xml:space="preserve"> DE </w:t>
      </w:r>
      <w:r w:rsidR="008B436A">
        <w:rPr>
          <w:b/>
        </w:rPr>
        <w:t>ILUSTRAÇÕES</w:t>
      </w:r>
    </w:p>
    <w:p w14:paraId="63B95DF9" w14:textId="77777777" w:rsidR="004B1F13" w:rsidRDefault="004B1F13" w:rsidP="004B1F13"/>
    <w:p w14:paraId="59570FFE" w14:textId="77777777" w:rsidR="004B1F13" w:rsidRDefault="004B1F13" w:rsidP="004B1F13"/>
    <w:p w14:paraId="4C73EBCB" w14:textId="23A1EA11" w:rsidR="004A5654" w:rsidRDefault="004D333B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79277838" w:history="1">
        <w:r w:rsidR="004A5654" w:rsidRPr="00EC630E">
          <w:rPr>
            <w:rStyle w:val="Hyperlink"/>
            <w:noProof/>
          </w:rPr>
          <w:t>Figura 1 Representação detalhada de um bloco</w:t>
        </w:r>
        <w:r w:rsidR="004A5654">
          <w:rPr>
            <w:noProof/>
            <w:webHidden/>
          </w:rPr>
          <w:tab/>
        </w:r>
        <w:r w:rsidR="004A5654">
          <w:rPr>
            <w:noProof/>
            <w:webHidden/>
          </w:rPr>
          <w:fldChar w:fldCharType="begin"/>
        </w:r>
        <w:r w:rsidR="004A5654">
          <w:rPr>
            <w:noProof/>
            <w:webHidden/>
          </w:rPr>
          <w:instrText xml:space="preserve"> PAGEREF _Toc179277838 \h </w:instrText>
        </w:r>
        <w:r w:rsidR="004A5654">
          <w:rPr>
            <w:noProof/>
            <w:webHidden/>
          </w:rPr>
        </w:r>
        <w:r w:rsidR="004A5654">
          <w:rPr>
            <w:noProof/>
            <w:webHidden/>
          </w:rPr>
          <w:fldChar w:fldCharType="separate"/>
        </w:r>
        <w:r w:rsidR="002F5A9E">
          <w:rPr>
            <w:noProof/>
            <w:webHidden/>
          </w:rPr>
          <w:t>10</w:t>
        </w:r>
        <w:r w:rsidR="004A5654">
          <w:rPr>
            <w:noProof/>
            <w:webHidden/>
          </w:rPr>
          <w:fldChar w:fldCharType="end"/>
        </w:r>
      </w:hyperlink>
    </w:p>
    <w:p w14:paraId="1629977A" w14:textId="54653DED" w:rsidR="004A5654" w:rsidRDefault="00426B0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pt-BR"/>
          <w14:ligatures w14:val="standardContextual"/>
        </w:rPr>
      </w:pPr>
      <w:hyperlink w:anchor="_Toc179277839" w:history="1">
        <w:r w:rsidR="004A5654" w:rsidRPr="00EC630E">
          <w:rPr>
            <w:rStyle w:val="Hyperlink"/>
            <w:noProof/>
          </w:rPr>
          <w:t>Figura 2 Estrutura geral do estacionamento</w:t>
        </w:r>
        <w:r w:rsidR="004A5654">
          <w:rPr>
            <w:noProof/>
            <w:webHidden/>
          </w:rPr>
          <w:tab/>
        </w:r>
        <w:r w:rsidR="004A5654">
          <w:rPr>
            <w:noProof/>
            <w:webHidden/>
          </w:rPr>
          <w:fldChar w:fldCharType="begin"/>
        </w:r>
        <w:r w:rsidR="004A5654">
          <w:rPr>
            <w:noProof/>
            <w:webHidden/>
          </w:rPr>
          <w:instrText xml:space="preserve"> PAGEREF _Toc179277839 \h </w:instrText>
        </w:r>
        <w:r w:rsidR="004A5654">
          <w:rPr>
            <w:noProof/>
            <w:webHidden/>
          </w:rPr>
        </w:r>
        <w:r w:rsidR="004A5654">
          <w:rPr>
            <w:noProof/>
            <w:webHidden/>
          </w:rPr>
          <w:fldChar w:fldCharType="separate"/>
        </w:r>
        <w:r w:rsidR="002F5A9E">
          <w:rPr>
            <w:noProof/>
            <w:webHidden/>
          </w:rPr>
          <w:t>10</w:t>
        </w:r>
        <w:r w:rsidR="004A5654">
          <w:rPr>
            <w:noProof/>
            <w:webHidden/>
          </w:rPr>
          <w:fldChar w:fldCharType="end"/>
        </w:r>
      </w:hyperlink>
    </w:p>
    <w:p w14:paraId="682D1B87" w14:textId="54A4D6CC" w:rsidR="009971D4" w:rsidRDefault="004D333B" w:rsidP="004B1F13">
      <w:r>
        <w:fldChar w:fldCharType="end"/>
      </w:r>
    </w:p>
    <w:p w14:paraId="5CAB765D" w14:textId="78630F48" w:rsidR="00CD7A65" w:rsidRDefault="004B1F13" w:rsidP="00CD7A65">
      <w:pPr>
        <w:jc w:val="center"/>
      </w:pPr>
      <w:r>
        <w:rPr>
          <w:b/>
        </w:rPr>
        <w:br w:type="page"/>
      </w:r>
    </w:p>
    <w:p w14:paraId="503A49D9" w14:textId="77777777" w:rsidR="003739FE" w:rsidRDefault="003739FE" w:rsidP="00D35831">
      <w:pPr>
        <w:jc w:val="center"/>
        <w:rPr>
          <w:b/>
        </w:rPr>
      </w:pPr>
      <w:r w:rsidRPr="00D35831">
        <w:rPr>
          <w:b/>
        </w:rPr>
        <w:lastRenderedPageBreak/>
        <w:t>SUMÁRIO</w:t>
      </w:r>
    </w:p>
    <w:p w14:paraId="672FEF5C" w14:textId="77777777" w:rsidR="00D35831" w:rsidRPr="00D35831" w:rsidRDefault="00D35831" w:rsidP="00D35831">
      <w:pPr>
        <w:jc w:val="center"/>
        <w:rPr>
          <w:b/>
        </w:rPr>
      </w:pPr>
    </w:p>
    <w:p w14:paraId="34FE7AFB" w14:textId="77777777" w:rsidR="00D35831" w:rsidRDefault="00D35831" w:rsidP="00EF2BF1"/>
    <w:p w14:paraId="0F86AB72" w14:textId="31DB3DBA" w:rsidR="004A5654" w:rsidRDefault="00C02766">
      <w:pPr>
        <w:pStyle w:val="Sumrio1"/>
        <w:rPr>
          <w:rFonts w:asciiTheme="minorHAnsi" w:eastAsiaTheme="minorEastAsia" w:hAnsiTheme="minorHAnsi"/>
          <w:b w:val="0"/>
          <w:caps w:val="0"/>
          <w:kern w:val="2"/>
          <w:sz w:val="22"/>
          <w:szCs w:val="22"/>
          <w:lang w:eastAsia="pt-BR"/>
          <w14:ligatures w14:val="standardContextual"/>
        </w:rPr>
      </w:pPr>
      <w:r>
        <w:fldChar w:fldCharType="begin"/>
      </w:r>
      <w:r>
        <w:instrText xml:space="preserve"> TOC \o "1-3" \h \z \t "Título;1" </w:instrText>
      </w:r>
      <w:r>
        <w:fldChar w:fldCharType="separate"/>
      </w:r>
      <w:hyperlink w:anchor="_Toc179277879" w:history="1">
        <w:r w:rsidR="004A5654" w:rsidRPr="00EC6BC1">
          <w:rPr>
            <w:rStyle w:val="Hyperlink"/>
          </w:rPr>
          <w:t>1</w:t>
        </w:r>
        <w:r w:rsidR="004A5654">
          <w:rPr>
            <w:rFonts w:asciiTheme="minorHAnsi" w:eastAsiaTheme="minorEastAsia" w:hAnsiTheme="minorHAnsi"/>
            <w:b w:val="0"/>
            <w:caps w:val="0"/>
            <w:kern w:val="2"/>
            <w:sz w:val="22"/>
            <w:szCs w:val="22"/>
            <w:lang w:eastAsia="pt-BR"/>
            <w14:ligatures w14:val="standardContextual"/>
          </w:rPr>
          <w:tab/>
        </w:r>
        <w:r w:rsidR="004A5654" w:rsidRPr="00EC6BC1">
          <w:rPr>
            <w:rStyle w:val="Hyperlink"/>
          </w:rPr>
          <w:t>INTRODUÇÃO</w:t>
        </w:r>
        <w:r w:rsidR="004A5654">
          <w:rPr>
            <w:webHidden/>
          </w:rPr>
          <w:tab/>
        </w:r>
        <w:r w:rsidR="004A5654">
          <w:rPr>
            <w:webHidden/>
          </w:rPr>
          <w:fldChar w:fldCharType="begin"/>
        </w:r>
        <w:r w:rsidR="004A5654">
          <w:rPr>
            <w:webHidden/>
          </w:rPr>
          <w:instrText xml:space="preserve"> PAGEREF _Toc179277879 \h </w:instrText>
        </w:r>
        <w:r w:rsidR="004A5654">
          <w:rPr>
            <w:webHidden/>
          </w:rPr>
        </w:r>
        <w:r w:rsidR="004A5654">
          <w:rPr>
            <w:webHidden/>
          </w:rPr>
          <w:fldChar w:fldCharType="separate"/>
        </w:r>
        <w:r w:rsidR="002F5A9E">
          <w:rPr>
            <w:webHidden/>
          </w:rPr>
          <w:t>6</w:t>
        </w:r>
        <w:r w:rsidR="004A5654">
          <w:rPr>
            <w:webHidden/>
          </w:rPr>
          <w:fldChar w:fldCharType="end"/>
        </w:r>
      </w:hyperlink>
    </w:p>
    <w:p w14:paraId="3C6BFC59" w14:textId="0936200F" w:rsidR="004A5654" w:rsidRDefault="00426B09">
      <w:pPr>
        <w:pStyle w:val="Sumrio1"/>
        <w:rPr>
          <w:rFonts w:asciiTheme="minorHAnsi" w:eastAsiaTheme="minorEastAsia" w:hAnsiTheme="minorHAnsi"/>
          <w:b w:val="0"/>
          <w:caps w:val="0"/>
          <w:kern w:val="2"/>
          <w:sz w:val="22"/>
          <w:szCs w:val="22"/>
          <w:lang w:eastAsia="pt-BR"/>
          <w14:ligatures w14:val="standardContextual"/>
        </w:rPr>
      </w:pPr>
      <w:hyperlink w:anchor="_Toc179277880" w:history="1">
        <w:r w:rsidR="004A5654" w:rsidRPr="00EC6BC1">
          <w:rPr>
            <w:rStyle w:val="Hyperlink"/>
          </w:rPr>
          <w:t>2</w:t>
        </w:r>
        <w:r w:rsidR="004A5654">
          <w:rPr>
            <w:rFonts w:asciiTheme="minorHAnsi" w:eastAsiaTheme="minorEastAsia" w:hAnsiTheme="minorHAnsi"/>
            <w:b w:val="0"/>
            <w:caps w:val="0"/>
            <w:kern w:val="2"/>
            <w:sz w:val="22"/>
            <w:szCs w:val="22"/>
            <w:lang w:eastAsia="pt-BR"/>
            <w14:ligatures w14:val="standardContextual"/>
          </w:rPr>
          <w:tab/>
        </w:r>
        <w:r w:rsidR="004A5654" w:rsidRPr="00EC6BC1">
          <w:rPr>
            <w:rStyle w:val="Hyperlink"/>
          </w:rPr>
          <w:t>DESENVOLVIMENTO</w:t>
        </w:r>
        <w:r w:rsidR="004A5654">
          <w:rPr>
            <w:webHidden/>
          </w:rPr>
          <w:tab/>
        </w:r>
        <w:r w:rsidR="004A5654">
          <w:rPr>
            <w:webHidden/>
          </w:rPr>
          <w:fldChar w:fldCharType="begin"/>
        </w:r>
        <w:r w:rsidR="004A5654">
          <w:rPr>
            <w:webHidden/>
          </w:rPr>
          <w:instrText xml:space="preserve"> PAGEREF _Toc179277880 \h </w:instrText>
        </w:r>
        <w:r w:rsidR="004A5654">
          <w:rPr>
            <w:webHidden/>
          </w:rPr>
        </w:r>
        <w:r w:rsidR="004A5654">
          <w:rPr>
            <w:webHidden/>
          </w:rPr>
          <w:fldChar w:fldCharType="separate"/>
        </w:r>
        <w:r w:rsidR="002F5A9E">
          <w:rPr>
            <w:webHidden/>
          </w:rPr>
          <w:t>7</w:t>
        </w:r>
        <w:r w:rsidR="004A5654">
          <w:rPr>
            <w:webHidden/>
          </w:rPr>
          <w:fldChar w:fldCharType="end"/>
        </w:r>
      </w:hyperlink>
    </w:p>
    <w:p w14:paraId="15BCA432" w14:textId="3BC87BD1" w:rsidR="004A5654" w:rsidRDefault="00426B09">
      <w:pPr>
        <w:pStyle w:val="Sumrio2"/>
        <w:rPr>
          <w:rFonts w:asciiTheme="minorHAnsi" w:eastAsiaTheme="minorEastAsia" w:hAnsiTheme="minorHAnsi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179277881" w:history="1">
        <w:r w:rsidR="004A5654" w:rsidRPr="00EC6BC1">
          <w:rPr>
            <w:rStyle w:val="Hyperlink"/>
            <w:lang w:val="en-US"/>
          </w:rPr>
          <w:t>2.1</w:t>
        </w:r>
        <w:r w:rsidR="004A5654">
          <w:rPr>
            <w:rFonts w:asciiTheme="minorHAnsi" w:eastAsiaTheme="minorEastAsia" w:hAnsiTheme="minorHAnsi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 w:rsidR="004A5654" w:rsidRPr="00EC6BC1">
          <w:rPr>
            <w:rStyle w:val="Hyperlink"/>
            <w:lang w:val="en-US"/>
          </w:rPr>
          <w:t>FRONT-END</w:t>
        </w:r>
        <w:r w:rsidR="004A5654">
          <w:rPr>
            <w:webHidden/>
          </w:rPr>
          <w:tab/>
        </w:r>
        <w:r w:rsidR="004A5654">
          <w:rPr>
            <w:webHidden/>
          </w:rPr>
          <w:fldChar w:fldCharType="begin"/>
        </w:r>
        <w:r w:rsidR="004A5654">
          <w:rPr>
            <w:webHidden/>
          </w:rPr>
          <w:instrText xml:space="preserve"> PAGEREF _Toc179277881 \h </w:instrText>
        </w:r>
        <w:r w:rsidR="004A5654">
          <w:rPr>
            <w:webHidden/>
          </w:rPr>
        </w:r>
        <w:r w:rsidR="004A5654">
          <w:rPr>
            <w:webHidden/>
          </w:rPr>
          <w:fldChar w:fldCharType="separate"/>
        </w:r>
        <w:r w:rsidR="002F5A9E">
          <w:rPr>
            <w:webHidden/>
          </w:rPr>
          <w:t>7</w:t>
        </w:r>
        <w:r w:rsidR="004A5654">
          <w:rPr>
            <w:webHidden/>
          </w:rPr>
          <w:fldChar w:fldCharType="end"/>
        </w:r>
      </w:hyperlink>
    </w:p>
    <w:p w14:paraId="00F3DF0B" w14:textId="41875A99" w:rsidR="004A5654" w:rsidRDefault="00426B09">
      <w:pPr>
        <w:pStyle w:val="Sumrio3"/>
        <w:rPr>
          <w:rFonts w:asciiTheme="minorHAnsi" w:eastAsiaTheme="minorEastAsia" w:hAnsiTheme="minorHAnsi"/>
          <w:kern w:val="2"/>
          <w:sz w:val="22"/>
          <w:szCs w:val="22"/>
          <w:lang w:eastAsia="pt-BR"/>
          <w14:ligatures w14:val="standardContextual"/>
        </w:rPr>
      </w:pPr>
      <w:hyperlink w:anchor="_Toc179277882" w:history="1">
        <w:r w:rsidR="004A5654" w:rsidRPr="00EC6BC1">
          <w:rPr>
            <w:rStyle w:val="Hyperlink"/>
          </w:rPr>
          <w:t>2.1.1</w:t>
        </w:r>
        <w:r w:rsidR="004A5654">
          <w:rPr>
            <w:rFonts w:asciiTheme="minorHAnsi" w:eastAsiaTheme="minorEastAsia" w:hAnsiTheme="minorHAnsi"/>
            <w:kern w:val="2"/>
            <w:sz w:val="22"/>
            <w:szCs w:val="22"/>
            <w:lang w:eastAsia="pt-BR"/>
            <w14:ligatures w14:val="standardContextual"/>
          </w:rPr>
          <w:tab/>
        </w:r>
        <w:r w:rsidR="004A5654" w:rsidRPr="00EC6BC1">
          <w:rPr>
            <w:rStyle w:val="Hyperlink"/>
          </w:rPr>
          <w:t>Tecnologias Utilizadas:</w:t>
        </w:r>
        <w:r w:rsidR="004A5654">
          <w:rPr>
            <w:webHidden/>
          </w:rPr>
          <w:tab/>
        </w:r>
        <w:r w:rsidR="004A5654">
          <w:rPr>
            <w:webHidden/>
          </w:rPr>
          <w:fldChar w:fldCharType="begin"/>
        </w:r>
        <w:r w:rsidR="004A5654">
          <w:rPr>
            <w:webHidden/>
          </w:rPr>
          <w:instrText xml:space="preserve"> PAGEREF _Toc179277882 \h </w:instrText>
        </w:r>
        <w:r w:rsidR="004A5654">
          <w:rPr>
            <w:webHidden/>
          </w:rPr>
        </w:r>
        <w:r w:rsidR="004A5654">
          <w:rPr>
            <w:webHidden/>
          </w:rPr>
          <w:fldChar w:fldCharType="separate"/>
        </w:r>
        <w:r w:rsidR="002F5A9E">
          <w:rPr>
            <w:webHidden/>
          </w:rPr>
          <w:t>7</w:t>
        </w:r>
        <w:r w:rsidR="004A5654">
          <w:rPr>
            <w:webHidden/>
          </w:rPr>
          <w:fldChar w:fldCharType="end"/>
        </w:r>
      </w:hyperlink>
    </w:p>
    <w:p w14:paraId="26C06A69" w14:textId="4E04AE68" w:rsidR="004A5654" w:rsidRDefault="00426B09">
      <w:pPr>
        <w:pStyle w:val="Sumrio3"/>
        <w:rPr>
          <w:rFonts w:asciiTheme="minorHAnsi" w:eastAsiaTheme="minorEastAsia" w:hAnsiTheme="minorHAnsi"/>
          <w:kern w:val="2"/>
          <w:sz w:val="22"/>
          <w:szCs w:val="22"/>
          <w:lang w:eastAsia="pt-BR"/>
          <w14:ligatures w14:val="standardContextual"/>
        </w:rPr>
      </w:pPr>
      <w:hyperlink w:anchor="_Toc179277883" w:history="1">
        <w:r w:rsidR="004A5654" w:rsidRPr="00EC6BC1">
          <w:rPr>
            <w:rStyle w:val="Hyperlink"/>
          </w:rPr>
          <w:t>2.1.2</w:t>
        </w:r>
        <w:r w:rsidR="004A5654">
          <w:rPr>
            <w:rFonts w:asciiTheme="minorHAnsi" w:eastAsiaTheme="minorEastAsia" w:hAnsiTheme="minorHAnsi"/>
            <w:kern w:val="2"/>
            <w:sz w:val="22"/>
            <w:szCs w:val="22"/>
            <w:lang w:eastAsia="pt-BR"/>
            <w14:ligatures w14:val="standardContextual"/>
          </w:rPr>
          <w:tab/>
        </w:r>
        <w:r w:rsidR="004A5654" w:rsidRPr="00EC6BC1">
          <w:rPr>
            <w:rStyle w:val="Hyperlink"/>
          </w:rPr>
          <w:t>Desenvolvimento Atual:</w:t>
        </w:r>
        <w:r w:rsidR="004A5654">
          <w:rPr>
            <w:webHidden/>
          </w:rPr>
          <w:tab/>
        </w:r>
        <w:r w:rsidR="004A5654">
          <w:rPr>
            <w:webHidden/>
          </w:rPr>
          <w:fldChar w:fldCharType="begin"/>
        </w:r>
        <w:r w:rsidR="004A5654">
          <w:rPr>
            <w:webHidden/>
          </w:rPr>
          <w:instrText xml:space="preserve"> PAGEREF _Toc179277883 \h </w:instrText>
        </w:r>
        <w:r w:rsidR="004A5654">
          <w:rPr>
            <w:webHidden/>
          </w:rPr>
        </w:r>
        <w:r w:rsidR="004A5654">
          <w:rPr>
            <w:webHidden/>
          </w:rPr>
          <w:fldChar w:fldCharType="separate"/>
        </w:r>
        <w:r w:rsidR="002F5A9E">
          <w:rPr>
            <w:webHidden/>
          </w:rPr>
          <w:t>7</w:t>
        </w:r>
        <w:r w:rsidR="004A5654">
          <w:rPr>
            <w:webHidden/>
          </w:rPr>
          <w:fldChar w:fldCharType="end"/>
        </w:r>
      </w:hyperlink>
    </w:p>
    <w:p w14:paraId="3EBF0793" w14:textId="33B131EF" w:rsidR="004A5654" w:rsidRDefault="00426B09">
      <w:pPr>
        <w:pStyle w:val="Sumrio3"/>
        <w:rPr>
          <w:rFonts w:asciiTheme="minorHAnsi" w:eastAsiaTheme="minorEastAsia" w:hAnsiTheme="minorHAnsi"/>
          <w:kern w:val="2"/>
          <w:sz w:val="22"/>
          <w:szCs w:val="22"/>
          <w:lang w:eastAsia="pt-BR"/>
          <w14:ligatures w14:val="standardContextual"/>
        </w:rPr>
      </w:pPr>
      <w:hyperlink w:anchor="_Toc179277884" w:history="1">
        <w:r w:rsidR="004A5654" w:rsidRPr="00EC6BC1">
          <w:rPr>
            <w:rStyle w:val="Hyperlink"/>
          </w:rPr>
          <w:t>2.1.3</w:t>
        </w:r>
        <w:r w:rsidR="004A5654">
          <w:rPr>
            <w:rFonts w:asciiTheme="minorHAnsi" w:eastAsiaTheme="minorEastAsia" w:hAnsiTheme="minorHAnsi"/>
            <w:kern w:val="2"/>
            <w:sz w:val="22"/>
            <w:szCs w:val="22"/>
            <w:lang w:eastAsia="pt-BR"/>
            <w14:ligatures w14:val="standardContextual"/>
          </w:rPr>
          <w:tab/>
        </w:r>
        <w:r w:rsidR="004A5654" w:rsidRPr="00EC6BC1">
          <w:rPr>
            <w:rStyle w:val="Hyperlink"/>
          </w:rPr>
          <w:t>Funcionalidades a Desenvolver:</w:t>
        </w:r>
        <w:r w:rsidR="004A5654">
          <w:rPr>
            <w:webHidden/>
          </w:rPr>
          <w:tab/>
        </w:r>
        <w:r w:rsidR="004A5654">
          <w:rPr>
            <w:webHidden/>
          </w:rPr>
          <w:fldChar w:fldCharType="begin"/>
        </w:r>
        <w:r w:rsidR="004A5654">
          <w:rPr>
            <w:webHidden/>
          </w:rPr>
          <w:instrText xml:space="preserve"> PAGEREF _Toc179277884 \h </w:instrText>
        </w:r>
        <w:r w:rsidR="004A5654">
          <w:rPr>
            <w:webHidden/>
          </w:rPr>
        </w:r>
        <w:r w:rsidR="004A5654">
          <w:rPr>
            <w:webHidden/>
          </w:rPr>
          <w:fldChar w:fldCharType="separate"/>
        </w:r>
        <w:r w:rsidR="002F5A9E">
          <w:rPr>
            <w:webHidden/>
          </w:rPr>
          <w:t>8</w:t>
        </w:r>
        <w:r w:rsidR="004A5654">
          <w:rPr>
            <w:webHidden/>
          </w:rPr>
          <w:fldChar w:fldCharType="end"/>
        </w:r>
      </w:hyperlink>
    </w:p>
    <w:p w14:paraId="4192780B" w14:textId="2BEF1FD6" w:rsidR="004A5654" w:rsidRDefault="00426B09">
      <w:pPr>
        <w:pStyle w:val="Sumrio2"/>
        <w:rPr>
          <w:rFonts w:asciiTheme="minorHAnsi" w:eastAsiaTheme="minorEastAsia" w:hAnsiTheme="minorHAnsi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179277885" w:history="1">
        <w:r w:rsidR="004A5654" w:rsidRPr="00EC6BC1">
          <w:rPr>
            <w:rStyle w:val="Hyperlink"/>
          </w:rPr>
          <w:t>2.2</w:t>
        </w:r>
        <w:r w:rsidR="004A5654">
          <w:rPr>
            <w:rFonts w:asciiTheme="minorHAnsi" w:eastAsiaTheme="minorEastAsia" w:hAnsiTheme="minorHAnsi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 w:rsidR="004A5654" w:rsidRPr="00EC6BC1">
          <w:rPr>
            <w:rStyle w:val="Hyperlink"/>
          </w:rPr>
          <w:t>BACK-END</w:t>
        </w:r>
        <w:r w:rsidR="004A5654">
          <w:rPr>
            <w:webHidden/>
          </w:rPr>
          <w:tab/>
        </w:r>
        <w:r w:rsidR="004A5654">
          <w:rPr>
            <w:webHidden/>
          </w:rPr>
          <w:fldChar w:fldCharType="begin"/>
        </w:r>
        <w:r w:rsidR="004A5654">
          <w:rPr>
            <w:webHidden/>
          </w:rPr>
          <w:instrText xml:space="preserve"> PAGEREF _Toc179277885 \h </w:instrText>
        </w:r>
        <w:r w:rsidR="004A5654">
          <w:rPr>
            <w:webHidden/>
          </w:rPr>
        </w:r>
        <w:r w:rsidR="004A5654">
          <w:rPr>
            <w:webHidden/>
          </w:rPr>
          <w:fldChar w:fldCharType="separate"/>
        </w:r>
        <w:r w:rsidR="002F5A9E">
          <w:rPr>
            <w:webHidden/>
          </w:rPr>
          <w:t>8</w:t>
        </w:r>
        <w:r w:rsidR="004A5654">
          <w:rPr>
            <w:webHidden/>
          </w:rPr>
          <w:fldChar w:fldCharType="end"/>
        </w:r>
      </w:hyperlink>
    </w:p>
    <w:p w14:paraId="2B1413DE" w14:textId="4C275C43" w:rsidR="004A5654" w:rsidRDefault="00426B09">
      <w:pPr>
        <w:pStyle w:val="Sumrio3"/>
        <w:rPr>
          <w:rFonts w:asciiTheme="minorHAnsi" w:eastAsiaTheme="minorEastAsia" w:hAnsiTheme="minorHAnsi"/>
          <w:kern w:val="2"/>
          <w:sz w:val="22"/>
          <w:szCs w:val="22"/>
          <w:lang w:eastAsia="pt-BR"/>
          <w14:ligatures w14:val="standardContextual"/>
        </w:rPr>
      </w:pPr>
      <w:hyperlink w:anchor="_Toc179277886" w:history="1">
        <w:r w:rsidR="004A5654" w:rsidRPr="00EC6BC1">
          <w:rPr>
            <w:rStyle w:val="Hyperlink"/>
          </w:rPr>
          <w:t>2.2.1</w:t>
        </w:r>
        <w:r w:rsidR="004A5654">
          <w:rPr>
            <w:rFonts w:asciiTheme="minorHAnsi" w:eastAsiaTheme="minorEastAsia" w:hAnsiTheme="minorHAnsi"/>
            <w:kern w:val="2"/>
            <w:sz w:val="22"/>
            <w:szCs w:val="22"/>
            <w:lang w:eastAsia="pt-BR"/>
            <w14:ligatures w14:val="standardContextual"/>
          </w:rPr>
          <w:tab/>
        </w:r>
        <w:r w:rsidR="004A5654" w:rsidRPr="00EC6BC1">
          <w:rPr>
            <w:rStyle w:val="Hyperlink"/>
          </w:rPr>
          <w:t>Funcionalidades Implementadas:</w:t>
        </w:r>
        <w:r w:rsidR="004A5654">
          <w:rPr>
            <w:webHidden/>
          </w:rPr>
          <w:tab/>
        </w:r>
        <w:r w:rsidR="004A5654">
          <w:rPr>
            <w:webHidden/>
          </w:rPr>
          <w:fldChar w:fldCharType="begin"/>
        </w:r>
        <w:r w:rsidR="004A5654">
          <w:rPr>
            <w:webHidden/>
          </w:rPr>
          <w:instrText xml:space="preserve"> PAGEREF _Toc179277886 \h </w:instrText>
        </w:r>
        <w:r w:rsidR="004A5654">
          <w:rPr>
            <w:webHidden/>
          </w:rPr>
        </w:r>
        <w:r w:rsidR="004A5654">
          <w:rPr>
            <w:webHidden/>
          </w:rPr>
          <w:fldChar w:fldCharType="separate"/>
        </w:r>
        <w:r w:rsidR="002F5A9E">
          <w:rPr>
            <w:webHidden/>
          </w:rPr>
          <w:t>8</w:t>
        </w:r>
        <w:r w:rsidR="004A5654">
          <w:rPr>
            <w:webHidden/>
          </w:rPr>
          <w:fldChar w:fldCharType="end"/>
        </w:r>
      </w:hyperlink>
    </w:p>
    <w:p w14:paraId="3C4AE545" w14:textId="55C7E99D" w:rsidR="004A5654" w:rsidRDefault="00426B09">
      <w:pPr>
        <w:pStyle w:val="Sumrio3"/>
        <w:rPr>
          <w:rFonts w:asciiTheme="minorHAnsi" w:eastAsiaTheme="minorEastAsia" w:hAnsiTheme="minorHAnsi"/>
          <w:kern w:val="2"/>
          <w:sz w:val="22"/>
          <w:szCs w:val="22"/>
          <w:lang w:eastAsia="pt-BR"/>
          <w14:ligatures w14:val="standardContextual"/>
        </w:rPr>
      </w:pPr>
      <w:hyperlink w:anchor="_Toc179277887" w:history="1">
        <w:r w:rsidR="004A5654" w:rsidRPr="00EC6BC1">
          <w:rPr>
            <w:rStyle w:val="Hyperlink"/>
          </w:rPr>
          <w:t>2.2.2</w:t>
        </w:r>
        <w:r w:rsidR="004A5654">
          <w:rPr>
            <w:rFonts w:asciiTheme="minorHAnsi" w:eastAsiaTheme="minorEastAsia" w:hAnsiTheme="minorHAnsi"/>
            <w:kern w:val="2"/>
            <w:sz w:val="22"/>
            <w:szCs w:val="22"/>
            <w:lang w:eastAsia="pt-BR"/>
            <w14:ligatures w14:val="standardContextual"/>
          </w:rPr>
          <w:tab/>
        </w:r>
        <w:r w:rsidR="004A5654" w:rsidRPr="00EC6BC1">
          <w:rPr>
            <w:rStyle w:val="Hyperlink"/>
          </w:rPr>
          <w:t>Implementação do código</w:t>
        </w:r>
        <w:r w:rsidR="004A5654">
          <w:rPr>
            <w:webHidden/>
          </w:rPr>
          <w:tab/>
        </w:r>
        <w:r w:rsidR="004A5654">
          <w:rPr>
            <w:webHidden/>
          </w:rPr>
          <w:fldChar w:fldCharType="begin"/>
        </w:r>
        <w:r w:rsidR="004A5654">
          <w:rPr>
            <w:webHidden/>
          </w:rPr>
          <w:instrText xml:space="preserve"> PAGEREF _Toc179277887 \h </w:instrText>
        </w:r>
        <w:r w:rsidR="004A5654">
          <w:rPr>
            <w:webHidden/>
          </w:rPr>
        </w:r>
        <w:r w:rsidR="004A5654">
          <w:rPr>
            <w:webHidden/>
          </w:rPr>
          <w:fldChar w:fldCharType="separate"/>
        </w:r>
        <w:r w:rsidR="002F5A9E">
          <w:rPr>
            <w:webHidden/>
          </w:rPr>
          <w:t>9</w:t>
        </w:r>
        <w:r w:rsidR="004A5654">
          <w:rPr>
            <w:webHidden/>
          </w:rPr>
          <w:fldChar w:fldCharType="end"/>
        </w:r>
      </w:hyperlink>
    </w:p>
    <w:p w14:paraId="204A55B2" w14:textId="297FE76E" w:rsidR="004A5654" w:rsidRDefault="00426B09">
      <w:pPr>
        <w:pStyle w:val="Sumrio2"/>
        <w:rPr>
          <w:rFonts w:asciiTheme="minorHAnsi" w:eastAsiaTheme="minorEastAsia" w:hAnsiTheme="minorHAnsi"/>
          <w:b w:val="0"/>
          <w:kern w:val="2"/>
          <w:sz w:val="22"/>
          <w:szCs w:val="22"/>
          <w:lang w:eastAsia="pt-BR"/>
          <w14:ligatures w14:val="standardContextual"/>
        </w:rPr>
      </w:pPr>
      <w:hyperlink w:anchor="_Toc179277888" w:history="1">
        <w:r w:rsidR="004A5654" w:rsidRPr="00EC6BC1">
          <w:rPr>
            <w:rStyle w:val="Hyperlink"/>
          </w:rPr>
          <w:t>2.3</w:t>
        </w:r>
        <w:r w:rsidR="004A5654">
          <w:rPr>
            <w:rFonts w:asciiTheme="minorHAnsi" w:eastAsiaTheme="minorEastAsia" w:hAnsiTheme="minorHAnsi"/>
            <w:b w:val="0"/>
            <w:kern w:val="2"/>
            <w:sz w:val="22"/>
            <w:szCs w:val="22"/>
            <w:lang w:eastAsia="pt-BR"/>
            <w14:ligatures w14:val="standardContextual"/>
          </w:rPr>
          <w:tab/>
        </w:r>
        <w:r w:rsidR="004A5654" w:rsidRPr="00EC6BC1">
          <w:rPr>
            <w:rStyle w:val="Hyperlink"/>
          </w:rPr>
          <w:t>TAREFAS FUTURAS:</w:t>
        </w:r>
        <w:r w:rsidR="004A5654">
          <w:rPr>
            <w:webHidden/>
          </w:rPr>
          <w:tab/>
        </w:r>
        <w:r w:rsidR="004A5654">
          <w:rPr>
            <w:webHidden/>
          </w:rPr>
          <w:fldChar w:fldCharType="begin"/>
        </w:r>
        <w:r w:rsidR="004A5654">
          <w:rPr>
            <w:webHidden/>
          </w:rPr>
          <w:instrText xml:space="preserve"> PAGEREF _Toc179277888 \h </w:instrText>
        </w:r>
        <w:r w:rsidR="004A5654">
          <w:rPr>
            <w:webHidden/>
          </w:rPr>
        </w:r>
        <w:r w:rsidR="004A5654">
          <w:rPr>
            <w:webHidden/>
          </w:rPr>
          <w:fldChar w:fldCharType="separate"/>
        </w:r>
        <w:r w:rsidR="002F5A9E">
          <w:rPr>
            <w:webHidden/>
          </w:rPr>
          <w:t>11</w:t>
        </w:r>
        <w:r w:rsidR="004A5654">
          <w:rPr>
            <w:webHidden/>
          </w:rPr>
          <w:fldChar w:fldCharType="end"/>
        </w:r>
      </w:hyperlink>
    </w:p>
    <w:p w14:paraId="5EC64808" w14:textId="2B014ECD" w:rsidR="004A5654" w:rsidRDefault="00426B09">
      <w:pPr>
        <w:pStyle w:val="Sumrio1"/>
        <w:rPr>
          <w:rFonts w:asciiTheme="minorHAnsi" w:eastAsiaTheme="minorEastAsia" w:hAnsiTheme="minorHAnsi"/>
          <w:b w:val="0"/>
          <w:caps w:val="0"/>
          <w:kern w:val="2"/>
          <w:sz w:val="22"/>
          <w:szCs w:val="22"/>
          <w:lang w:eastAsia="pt-BR"/>
          <w14:ligatures w14:val="standardContextual"/>
        </w:rPr>
      </w:pPr>
      <w:hyperlink w:anchor="_Toc179277889" w:history="1">
        <w:r w:rsidR="004A5654" w:rsidRPr="00EC6BC1">
          <w:rPr>
            <w:rStyle w:val="Hyperlink"/>
          </w:rPr>
          <w:t>3</w:t>
        </w:r>
        <w:r w:rsidR="004A5654">
          <w:rPr>
            <w:rFonts w:asciiTheme="minorHAnsi" w:eastAsiaTheme="minorEastAsia" w:hAnsiTheme="minorHAnsi"/>
            <w:b w:val="0"/>
            <w:caps w:val="0"/>
            <w:kern w:val="2"/>
            <w:sz w:val="22"/>
            <w:szCs w:val="22"/>
            <w:lang w:eastAsia="pt-BR"/>
            <w14:ligatures w14:val="standardContextual"/>
          </w:rPr>
          <w:tab/>
        </w:r>
        <w:r w:rsidR="004A5654" w:rsidRPr="00EC6BC1">
          <w:rPr>
            <w:rStyle w:val="Hyperlink"/>
          </w:rPr>
          <w:t>Considerações Finais</w:t>
        </w:r>
        <w:r w:rsidR="004A5654">
          <w:rPr>
            <w:webHidden/>
          </w:rPr>
          <w:tab/>
        </w:r>
        <w:r w:rsidR="004A5654">
          <w:rPr>
            <w:webHidden/>
          </w:rPr>
          <w:fldChar w:fldCharType="begin"/>
        </w:r>
        <w:r w:rsidR="004A5654">
          <w:rPr>
            <w:webHidden/>
          </w:rPr>
          <w:instrText xml:space="preserve"> PAGEREF _Toc179277889 \h </w:instrText>
        </w:r>
        <w:r w:rsidR="004A5654">
          <w:rPr>
            <w:webHidden/>
          </w:rPr>
        </w:r>
        <w:r w:rsidR="004A5654">
          <w:rPr>
            <w:webHidden/>
          </w:rPr>
          <w:fldChar w:fldCharType="separate"/>
        </w:r>
        <w:r w:rsidR="002F5A9E">
          <w:rPr>
            <w:webHidden/>
          </w:rPr>
          <w:t>12</w:t>
        </w:r>
        <w:r w:rsidR="004A5654">
          <w:rPr>
            <w:webHidden/>
          </w:rPr>
          <w:fldChar w:fldCharType="end"/>
        </w:r>
      </w:hyperlink>
    </w:p>
    <w:p w14:paraId="77C647D9" w14:textId="5D60604E" w:rsidR="004A5654" w:rsidRDefault="00426B09">
      <w:pPr>
        <w:pStyle w:val="Sumrio1"/>
        <w:rPr>
          <w:rFonts w:asciiTheme="minorHAnsi" w:eastAsiaTheme="minorEastAsia" w:hAnsiTheme="minorHAnsi"/>
          <w:b w:val="0"/>
          <w:caps w:val="0"/>
          <w:kern w:val="2"/>
          <w:sz w:val="22"/>
          <w:szCs w:val="22"/>
          <w:lang w:eastAsia="pt-BR"/>
          <w14:ligatures w14:val="standardContextual"/>
        </w:rPr>
      </w:pPr>
      <w:hyperlink w:anchor="_Toc179277890" w:history="1">
        <w:r w:rsidR="004A5654" w:rsidRPr="00EC6BC1">
          <w:rPr>
            <w:rStyle w:val="Hyperlink"/>
          </w:rPr>
          <w:t>Referências</w:t>
        </w:r>
        <w:r w:rsidR="004A5654">
          <w:rPr>
            <w:webHidden/>
          </w:rPr>
          <w:tab/>
        </w:r>
        <w:r w:rsidR="004A5654">
          <w:rPr>
            <w:webHidden/>
          </w:rPr>
          <w:fldChar w:fldCharType="begin"/>
        </w:r>
        <w:r w:rsidR="004A5654">
          <w:rPr>
            <w:webHidden/>
          </w:rPr>
          <w:instrText xml:space="preserve"> PAGEREF _Toc179277890 \h </w:instrText>
        </w:r>
        <w:r w:rsidR="004A5654">
          <w:rPr>
            <w:webHidden/>
          </w:rPr>
        </w:r>
        <w:r w:rsidR="004A5654">
          <w:rPr>
            <w:webHidden/>
          </w:rPr>
          <w:fldChar w:fldCharType="separate"/>
        </w:r>
        <w:r w:rsidR="002F5A9E">
          <w:rPr>
            <w:webHidden/>
          </w:rPr>
          <w:t>13</w:t>
        </w:r>
        <w:r w:rsidR="004A5654">
          <w:rPr>
            <w:webHidden/>
          </w:rPr>
          <w:fldChar w:fldCharType="end"/>
        </w:r>
      </w:hyperlink>
    </w:p>
    <w:p w14:paraId="0CBF5415" w14:textId="2EA91629" w:rsidR="004A5654" w:rsidRDefault="00426B09">
      <w:pPr>
        <w:pStyle w:val="Sumrio1"/>
        <w:rPr>
          <w:rFonts w:asciiTheme="minorHAnsi" w:eastAsiaTheme="minorEastAsia" w:hAnsiTheme="minorHAnsi"/>
          <w:b w:val="0"/>
          <w:caps w:val="0"/>
          <w:kern w:val="2"/>
          <w:sz w:val="22"/>
          <w:szCs w:val="22"/>
          <w:lang w:eastAsia="pt-BR"/>
          <w14:ligatures w14:val="standardContextual"/>
        </w:rPr>
      </w:pPr>
      <w:hyperlink w:anchor="_Toc179277891" w:history="1">
        <w:r w:rsidR="004A5654" w:rsidRPr="00EC6BC1">
          <w:rPr>
            <w:rStyle w:val="Hyperlink"/>
          </w:rPr>
          <w:t>anexo a – exemplo</w:t>
        </w:r>
        <w:r w:rsidR="004A5654">
          <w:rPr>
            <w:webHidden/>
          </w:rPr>
          <w:tab/>
        </w:r>
        <w:r w:rsidR="004A5654">
          <w:rPr>
            <w:webHidden/>
          </w:rPr>
          <w:fldChar w:fldCharType="begin"/>
        </w:r>
        <w:r w:rsidR="004A5654">
          <w:rPr>
            <w:webHidden/>
          </w:rPr>
          <w:instrText xml:space="preserve"> PAGEREF _Toc179277891 \h </w:instrText>
        </w:r>
        <w:r w:rsidR="004A5654">
          <w:rPr>
            <w:webHidden/>
          </w:rPr>
        </w:r>
        <w:r w:rsidR="004A5654">
          <w:rPr>
            <w:webHidden/>
          </w:rPr>
          <w:fldChar w:fldCharType="separate"/>
        </w:r>
        <w:r w:rsidR="002F5A9E">
          <w:rPr>
            <w:webHidden/>
          </w:rPr>
          <w:t>14</w:t>
        </w:r>
        <w:r w:rsidR="004A5654">
          <w:rPr>
            <w:webHidden/>
          </w:rPr>
          <w:fldChar w:fldCharType="end"/>
        </w:r>
      </w:hyperlink>
    </w:p>
    <w:p w14:paraId="25F3B869" w14:textId="23097409" w:rsidR="00D35831" w:rsidRDefault="00C02766" w:rsidP="00EF2BF1">
      <w:r>
        <w:rPr>
          <w:b/>
          <w:caps/>
        </w:rPr>
        <w:fldChar w:fldCharType="end"/>
      </w:r>
    </w:p>
    <w:p w14:paraId="11F66C44" w14:textId="77777777" w:rsidR="003739FE" w:rsidRDefault="003739FE" w:rsidP="00EF2BF1"/>
    <w:p w14:paraId="35A41CB2" w14:textId="77777777" w:rsidR="003739FE" w:rsidRDefault="003739FE" w:rsidP="00EF2BF1">
      <w:pPr>
        <w:sectPr w:rsidR="003739FE" w:rsidSect="003739FE">
          <w:headerReference w:type="default" r:id="rId8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73EDAC65" w14:textId="77777777" w:rsidR="003739FE" w:rsidRDefault="00D35831" w:rsidP="00D35831">
      <w:pPr>
        <w:pStyle w:val="Ttulo1"/>
      </w:pPr>
      <w:bookmarkStart w:id="0" w:name="_Toc179277879"/>
      <w:r>
        <w:lastRenderedPageBreak/>
        <w:t>INTRODUÇÃO</w:t>
      </w:r>
      <w:bookmarkEnd w:id="0"/>
    </w:p>
    <w:p w14:paraId="05DB74C5" w14:textId="77777777" w:rsidR="002F3698" w:rsidRDefault="00BA1D1A" w:rsidP="002F3698">
      <w:pPr>
        <w:spacing w:line="360" w:lineRule="auto"/>
        <w:ind w:firstLine="431"/>
        <w:jc w:val="both"/>
      </w:pPr>
      <w:r>
        <w:t xml:space="preserve">Nos últimos tempos, o crescimento das frotas de veículos, vem aumentando o desafio de se locomover nas cidades urbanas. </w:t>
      </w:r>
      <w:r w:rsidRPr="006352CA">
        <w:t xml:space="preserve">Entre os maiores problemas está a dificuldade de encontrar uma vaga de estacionamento, especialmente em áreas movimentadas. </w:t>
      </w:r>
      <w:r>
        <w:t xml:space="preserve">motoristas enfrentam dificuldades e uma longa busca por uma vaga, </w:t>
      </w:r>
      <w:r w:rsidRPr="006352CA">
        <w:t>o que causa frustração, perda de tempo e contribui para o aumento do tráfego nas grandes cidades</w:t>
      </w:r>
      <w:r w:rsidR="002F3698">
        <w:t>.</w:t>
      </w:r>
    </w:p>
    <w:p w14:paraId="0247853C" w14:textId="6364A6D7" w:rsidR="00BA1D1A" w:rsidRDefault="002F3698" w:rsidP="002F3698">
      <w:pPr>
        <w:spacing w:line="360" w:lineRule="auto"/>
        <w:ind w:firstLine="431"/>
        <w:jc w:val="both"/>
      </w:pPr>
      <w:r>
        <w:t xml:space="preserve">O </w:t>
      </w:r>
      <w:proofErr w:type="spellStart"/>
      <w:r w:rsidR="00BA1D1A" w:rsidRPr="006352CA">
        <w:rPr>
          <w:b/>
          <w:bCs/>
          <w:i/>
          <w:iCs/>
        </w:rPr>
        <w:t>StopFinder</w:t>
      </w:r>
      <w:proofErr w:type="spellEnd"/>
      <w:r w:rsidR="00BA1D1A" w:rsidRPr="006352CA">
        <w:t xml:space="preserve"> surge como uma solução para esse problema. </w:t>
      </w:r>
      <w:r w:rsidR="00BA1D1A">
        <w:t xml:space="preserve">Com o auxílio de tecnologia baseada em grafos, o aplicativo facilita a localização de vagas dos estacionamentos livres em tempo real. O algoritmo implementado no aplicativo não considera apenas a disponibilidade da vaga, mas também </w:t>
      </w:r>
      <w:r w:rsidR="00BA1D1A" w:rsidRPr="00884EF1">
        <w:t>evita a repetição de mostrar a mesma vaga para diferentes pessoas, evitando aglomeração e transtornos.</w:t>
      </w:r>
    </w:p>
    <w:p w14:paraId="6E58ADD5" w14:textId="77777777" w:rsidR="00E93BF2" w:rsidRDefault="00BA1D1A" w:rsidP="002F3698">
      <w:pPr>
        <w:spacing w:line="360" w:lineRule="auto"/>
        <w:ind w:firstLine="431"/>
        <w:jc w:val="both"/>
      </w:pPr>
      <w:r>
        <w:t xml:space="preserve">Além de pensar nos motoristas, o </w:t>
      </w:r>
      <w:proofErr w:type="spellStart"/>
      <w:r w:rsidRPr="00E93BF2">
        <w:rPr>
          <w:b/>
          <w:bCs/>
          <w:i/>
          <w:iCs/>
        </w:rPr>
        <w:t>StopFinder</w:t>
      </w:r>
      <w:proofErr w:type="spellEnd"/>
      <w:r>
        <w:t xml:space="preserve"> também oferece serviços para administradores de estacionamento, dando controle e monitoramento de vagas de maneira eficiente</w:t>
      </w:r>
    </w:p>
    <w:p w14:paraId="79F0A79F" w14:textId="1024C9A6" w:rsidR="00BA1D1A" w:rsidRDefault="00BA1D1A" w:rsidP="00E93BF2">
      <w:pPr>
        <w:spacing w:line="360" w:lineRule="auto"/>
        <w:ind w:firstLine="431"/>
        <w:jc w:val="both"/>
      </w:pPr>
      <w:r>
        <w:t xml:space="preserve">O aplicativo </w:t>
      </w:r>
      <w:proofErr w:type="spellStart"/>
      <w:r w:rsidRPr="00E93BF2">
        <w:rPr>
          <w:b/>
          <w:bCs/>
          <w:i/>
          <w:iCs/>
        </w:rPr>
        <w:t>StopFinder</w:t>
      </w:r>
      <w:proofErr w:type="spellEnd"/>
      <w:r>
        <w:t xml:space="preserve"> visa na melhoria de estacionar mais perto do seu destino final, e a redução de tempo de busca por vagas, que resulta na diminuição de congestionamento nas vias urbanas. A</w:t>
      </w:r>
      <w:r w:rsidRPr="006352CA">
        <w:t>o mesmo tempo, permite uma gestão mais eficiente dos estabelecimentos.</w:t>
      </w:r>
      <w:r>
        <w:t xml:space="preserve"> O projeto se destaca como uma ferramenta essencial e fundamental para o mundo urbano e moderno em que vivemos hoje.</w:t>
      </w:r>
    </w:p>
    <w:p w14:paraId="7011CB48" w14:textId="77777777" w:rsidR="003135E0" w:rsidRDefault="003135E0" w:rsidP="003135E0">
      <w:pPr>
        <w:pStyle w:val="CORPO"/>
      </w:pPr>
    </w:p>
    <w:p w14:paraId="75B08276" w14:textId="77777777" w:rsidR="003135E0" w:rsidRDefault="003135E0" w:rsidP="00FD0010">
      <w:pPr>
        <w:pStyle w:val="Ttulo1"/>
        <w:jc w:val="both"/>
      </w:pPr>
      <w:bookmarkStart w:id="1" w:name="_Toc179277880"/>
      <w:r w:rsidRPr="003135E0">
        <w:lastRenderedPageBreak/>
        <w:t>DESENVOLVIMENTO</w:t>
      </w:r>
      <w:bookmarkEnd w:id="1"/>
    </w:p>
    <w:p w14:paraId="3932241D" w14:textId="52F7850A" w:rsidR="003135E0" w:rsidRDefault="00FD0010" w:rsidP="00FD0010">
      <w:pPr>
        <w:pStyle w:val="Ttulo2"/>
        <w:jc w:val="both"/>
        <w:rPr>
          <w:lang w:val="en-US"/>
        </w:rPr>
      </w:pPr>
      <w:bookmarkStart w:id="2" w:name="_Toc179277881"/>
      <w:r>
        <w:rPr>
          <w:lang w:val="en-US"/>
        </w:rPr>
        <w:t>FRONT-END</w:t>
      </w:r>
      <w:bookmarkEnd w:id="2"/>
    </w:p>
    <w:p w14:paraId="3790973E" w14:textId="736627A0" w:rsidR="005F04CF" w:rsidRPr="005F04CF" w:rsidRDefault="005F04CF" w:rsidP="002A7F85">
      <w:pPr>
        <w:pStyle w:val="Ttulo3"/>
      </w:pPr>
      <w:bookmarkStart w:id="3" w:name="_Toc179277882"/>
      <w:r w:rsidRPr="005F04CF">
        <w:t>Tecnologias Utilizadas:</w:t>
      </w:r>
      <w:bookmarkEnd w:id="3"/>
    </w:p>
    <w:p w14:paraId="41070475" w14:textId="77777777" w:rsidR="005F04CF" w:rsidRPr="005F04CF" w:rsidRDefault="005F04CF" w:rsidP="002A7F85">
      <w:pPr>
        <w:pStyle w:val="CORPO"/>
        <w:ind w:firstLine="0"/>
      </w:pPr>
      <w:r w:rsidRPr="005F04CF">
        <w:t xml:space="preserve">Framework: </w:t>
      </w:r>
      <w:proofErr w:type="spellStart"/>
      <w:r w:rsidRPr="005F04CF">
        <w:t>Flutter</w:t>
      </w:r>
      <w:proofErr w:type="spellEnd"/>
    </w:p>
    <w:p w14:paraId="4542DBAA" w14:textId="77777777" w:rsidR="005F04CF" w:rsidRPr="005F04CF" w:rsidRDefault="005F04CF" w:rsidP="005F04CF">
      <w:pPr>
        <w:pStyle w:val="CORPO"/>
      </w:pPr>
      <w:r w:rsidRPr="005F04CF">
        <w:t xml:space="preserve">O </w:t>
      </w:r>
      <w:proofErr w:type="spellStart"/>
      <w:r w:rsidRPr="005F04CF">
        <w:t>Flutter</w:t>
      </w:r>
      <w:proofErr w:type="spellEnd"/>
      <w:r w:rsidRPr="005F04CF">
        <w:t xml:space="preserve"> foi escolhido para o desenvolvimento do front-</w:t>
      </w:r>
      <w:proofErr w:type="spellStart"/>
      <w:r w:rsidRPr="005F04CF">
        <w:t>end</w:t>
      </w:r>
      <w:proofErr w:type="spellEnd"/>
      <w:r w:rsidRPr="005F04CF">
        <w:t xml:space="preserve"> devido à sua capacidade de criar interfaces de usuário nativas para iOS e Android com uma única base de código. Oferece uma rica coleção de widgets e uma performance fluida.</w:t>
      </w:r>
    </w:p>
    <w:p w14:paraId="30F1D676" w14:textId="77777777" w:rsidR="005F04CF" w:rsidRPr="005F04CF" w:rsidRDefault="005F04CF" w:rsidP="005F04CF">
      <w:pPr>
        <w:pStyle w:val="CORPO"/>
      </w:pPr>
    </w:p>
    <w:p w14:paraId="48BD2E34" w14:textId="77777777" w:rsidR="005F04CF" w:rsidRPr="002A7F85" w:rsidRDefault="005F04CF" w:rsidP="009C6102">
      <w:pPr>
        <w:pStyle w:val="CORPO"/>
        <w:ind w:firstLine="0"/>
      </w:pPr>
      <w:r w:rsidRPr="002A7F85">
        <w:t>Linguagem de Programação: Dart</w:t>
      </w:r>
    </w:p>
    <w:p w14:paraId="3DE9E02A" w14:textId="48CD1441" w:rsidR="005F04CF" w:rsidRDefault="005F04CF" w:rsidP="009C6102">
      <w:pPr>
        <w:pStyle w:val="CORPO"/>
      </w:pPr>
      <w:r w:rsidRPr="002A7F85">
        <w:t xml:space="preserve">Dart é a linguagem utilizada pelo </w:t>
      </w:r>
      <w:proofErr w:type="spellStart"/>
      <w:r w:rsidRPr="002A7F85">
        <w:t>Flutter</w:t>
      </w:r>
      <w:proofErr w:type="spellEnd"/>
      <w:r w:rsidRPr="002A7F85">
        <w:t>, oferecendo uma sintaxe moderna e eficiente para o desenvolvimento de aplicações móveis.</w:t>
      </w:r>
    </w:p>
    <w:p w14:paraId="346F90A9" w14:textId="77777777" w:rsidR="009C6102" w:rsidRDefault="009C6102" w:rsidP="009C6102">
      <w:pPr>
        <w:pStyle w:val="CORPO"/>
        <w:ind w:firstLine="0"/>
      </w:pPr>
    </w:p>
    <w:p w14:paraId="50498D6A" w14:textId="1B2869BB" w:rsidR="005F04CF" w:rsidRPr="002A7F85" w:rsidRDefault="005F04CF" w:rsidP="009C6102">
      <w:pPr>
        <w:pStyle w:val="CORPO"/>
        <w:ind w:firstLine="0"/>
      </w:pPr>
      <w:r w:rsidRPr="002A7F85">
        <w:t xml:space="preserve">Desenvolvimento Inicial: </w:t>
      </w:r>
      <w:proofErr w:type="spellStart"/>
      <w:r w:rsidRPr="002A7F85">
        <w:t>Canva</w:t>
      </w:r>
      <w:proofErr w:type="spellEnd"/>
    </w:p>
    <w:p w14:paraId="08A01AD2" w14:textId="786CEDB1" w:rsidR="005F04CF" w:rsidRDefault="005F04CF" w:rsidP="005F04CF">
      <w:pPr>
        <w:pStyle w:val="CORPO"/>
      </w:pPr>
      <w:r w:rsidRPr="002A7F85">
        <w:t>O design do front-</w:t>
      </w:r>
      <w:proofErr w:type="spellStart"/>
      <w:r w:rsidRPr="002A7F85">
        <w:t>end</w:t>
      </w:r>
      <w:proofErr w:type="spellEnd"/>
      <w:r w:rsidRPr="002A7F85">
        <w:t xml:space="preserve"> foi inicialmente desenvolvido no </w:t>
      </w:r>
      <w:proofErr w:type="spellStart"/>
      <w:r w:rsidRPr="002A7F85">
        <w:t>Canva</w:t>
      </w:r>
      <w:proofErr w:type="spellEnd"/>
      <w:r w:rsidRPr="002A7F85">
        <w:t xml:space="preserve">, o que permitiu uma visualização preliminar das páginas e o planejamento da interface antes da implementação no </w:t>
      </w:r>
      <w:proofErr w:type="spellStart"/>
      <w:r w:rsidRPr="002A7F85">
        <w:t>Flutter</w:t>
      </w:r>
      <w:proofErr w:type="spellEnd"/>
      <w:r w:rsidRPr="002A7F85">
        <w:t>.</w:t>
      </w:r>
    </w:p>
    <w:p w14:paraId="53F04420" w14:textId="77777777" w:rsidR="005E6658" w:rsidRDefault="005E6658" w:rsidP="005E6658">
      <w:pPr>
        <w:pStyle w:val="CORPO"/>
        <w:ind w:firstLine="0"/>
      </w:pPr>
    </w:p>
    <w:p w14:paraId="6CAF0800" w14:textId="6D2C34BE" w:rsidR="005E6658" w:rsidRPr="002A7F85" w:rsidRDefault="005E6658" w:rsidP="005E6658">
      <w:pPr>
        <w:pStyle w:val="Ttulo3"/>
      </w:pPr>
      <w:bookmarkStart w:id="4" w:name="_Toc179277883"/>
      <w:r w:rsidRPr="005E6658">
        <w:t>Desenvolvimento Atual:</w:t>
      </w:r>
      <w:bookmarkEnd w:id="4"/>
    </w:p>
    <w:p w14:paraId="7D2B2783" w14:textId="77777777" w:rsidR="009F0D02" w:rsidRDefault="009F0D02" w:rsidP="00FD0010">
      <w:pPr>
        <w:pStyle w:val="CORPO"/>
        <w:numPr>
          <w:ilvl w:val="0"/>
          <w:numId w:val="14"/>
        </w:numPr>
      </w:pPr>
      <w:r>
        <w:t>Página de Login: Tela onde os usuários podem fazer login no aplicativo.</w:t>
      </w:r>
    </w:p>
    <w:p w14:paraId="7B97C226" w14:textId="77777777" w:rsidR="009F0D02" w:rsidRDefault="009F0D02" w:rsidP="00FD0010">
      <w:pPr>
        <w:pStyle w:val="CORPO"/>
        <w:numPr>
          <w:ilvl w:val="0"/>
          <w:numId w:val="14"/>
        </w:numPr>
      </w:pPr>
      <w:r>
        <w:t>Cadastro: Tela para registro de novos usuários e fornecedores.</w:t>
      </w:r>
    </w:p>
    <w:p w14:paraId="08002BDC" w14:textId="20E47F4A" w:rsidR="009F0D02" w:rsidRDefault="00624E8F" w:rsidP="00624E8F">
      <w:pPr>
        <w:pStyle w:val="CORPO"/>
        <w:numPr>
          <w:ilvl w:val="0"/>
          <w:numId w:val="14"/>
        </w:numPr>
      </w:pPr>
      <w:r>
        <w:t>C</w:t>
      </w:r>
      <w:r w:rsidR="000A59EE" w:rsidRPr="000A59EE">
        <w:t>adastro de fornecedor e/ou usuário</w:t>
      </w:r>
      <w:r w:rsidR="009F0D02">
        <w:t>: Páginas específicas para o cadastro de diferentes tipos de usuários (usuários e fornecedores).</w:t>
      </w:r>
    </w:p>
    <w:p w14:paraId="099F5ABC" w14:textId="77777777" w:rsidR="009F0D02" w:rsidRDefault="009F0D02" w:rsidP="00FD0010">
      <w:pPr>
        <w:pStyle w:val="CORPO"/>
        <w:numPr>
          <w:ilvl w:val="0"/>
          <w:numId w:val="14"/>
        </w:numPr>
      </w:pPr>
      <w:r>
        <w:t>Homepage: Tela principal do aplicativo, apresentando opções e informações essenciais.</w:t>
      </w:r>
    </w:p>
    <w:p w14:paraId="6F383B74" w14:textId="77777777" w:rsidR="00652B62" w:rsidRDefault="009F0D02" w:rsidP="00FD0010">
      <w:pPr>
        <w:pStyle w:val="CORPO"/>
        <w:numPr>
          <w:ilvl w:val="0"/>
          <w:numId w:val="14"/>
        </w:numPr>
      </w:pPr>
      <w:r>
        <w:t>Escolha do Local: Interface para selecionar o local onde o aplicativo será utilizado, com opções já implementadas para shopping, mercado e estacionamento.</w:t>
      </w:r>
    </w:p>
    <w:p w14:paraId="148654DC" w14:textId="77777777" w:rsidR="00B001F5" w:rsidRDefault="00B001F5" w:rsidP="00B001F5">
      <w:pPr>
        <w:pStyle w:val="Ttulo3"/>
      </w:pPr>
      <w:bookmarkStart w:id="5" w:name="_Toc179277884"/>
      <w:r w:rsidRPr="00B001F5">
        <w:lastRenderedPageBreak/>
        <w:t>Funcionalidades a Desenvolver:</w:t>
      </w:r>
      <w:bookmarkEnd w:id="5"/>
    </w:p>
    <w:p w14:paraId="245242B3" w14:textId="3E95D12C" w:rsidR="00FD0010" w:rsidRDefault="00FD0010" w:rsidP="00FD0010">
      <w:pPr>
        <w:pStyle w:val="CORPO"/>
        <w:numPr>
          <w:ilvl w:val="0"/>
          <w:numId w:val="15"/>
        </w:numPr>
      </w:pPr>
      <w:r>
        <w:t>Gerenciamento de Vagas: Página que exibirá a quantidade de vagas disponíveis para o gerenciamento do estabelecimento.</w:t>
      </w:r>
    </w:p>
    <w:p w14:paraId="02D59051" w14:textId="77777777" w:rsidR="00FD0010" w:rsidRDefault="00FD0010" w:rsidP="00FD0010">
      <w:pPr>
        <w:pStyle w:val="CORPO"/>
        <w:numPr>
          <w:ilvl w:val="0"/>
          <w:numId w:val="15"/>
        </w:numPr>
      </w:pPr>
      <w:r>
        <w:t>Página de Dúvidas: Seção destinada a esclarecer possíveis dúvidas dos clientes.</w:t>
      </w:r>
    </w:p>
    <w:p w14:paraId="706698F4" w14:textId="0FDCB079" w:rsidR="002E1399" w:rsidRDefault="00FD0010" w:rsidP="002E1399">
      <w:pPr>
        <w:pStyle w:val="CORPO"/>
        <w:numPr>
          <w:ilvl w:val="0"/>
          <w:numId w:val="15"/>
        </w:numPr>
      </w:pPr>
      <w:r>
        <w:t>Página do Mapa: Tela que guiará o cliente até a vaga disponível, com funcionalidades de navegação e localização.</w:t>
      </w:r>
    </w:p>
    <w:p w14:paraId="3BF3FBAF" w14:textId="3A26D143" w:rsidR="002E1399" w:rsidRDefault="002E1399" w:rsidP="00902FF9">
      <w:pPr>
        <w:pStyle w:val="Ttulo2"/>
        <w:jc w:val="both"/>
      </w:pPr>
      <w:bookmarkStart w:id="6" w:name="_Toc179277885"/>
      <w:r>
        <w:t>BACK-END</w:t>
      </w:r>
      <w:bookmarkEnd w:id="6"/>
      <w:r>
        <w:t xml:space="preserve"> </w:t>
      </w:r>
    </w:p>
    <w:p w14:paraId="423F38EA" w14:textId="3C1C8B24" w:rsidR="002E1399" w:rsidRDefault="002E1399" w:rsidP="00902FF9">
      <w:pPr>
        <w:pStyle w:val="CORPO"/>
        <w:ind w:firstLine="0"/>
      </w:pPr>
      <w:r>
        <w:t>Linguagem de Programação: Python</w:t>
      </w:r>
    </w:p>
    <w:p w14:paraId="0FE7B509" w14:textId="576308D2" w:rsidR="002E1399" w:rsidRDefault="002E1399" w:rsidP="00902FF9">
      <w:pPr>
        <w:pStyle w:val="CORPO"/>
      </w:pPr>
      <w:r>
        <w:t>Bibliotecas Utilizadas:</w:t>
      </w:r>
    </w:p>
    <w:p w14:paraId="4718C414" w14:textId="77777777" w:rsidR="002E1399" w:rsidRDefault="002E1399" w:rsidP="00902FF9">
      <w:pPr>
        <w:pStyle w:val="CORPO"/>
      </w:pPr>
      <w:proofErr w:type="spellStart"/>
      <w:r w:rsidRPr="002E1399">
        <w:rPr>
          <w:b/>
          <w:bCs/>
        </w:rPr>
        <w:t>NetworkX</w:t>
      </w:r>
      <w:proofErr w:type="spellEnd"/>
      <w:r w:rsidRPr="002E1399">
        <w:rPr>
          <w:b/>
          <w:bCs/>
        </w:rPr>
        <w:t>:</w:t>
      </w:r>
      <w:r>
        <w:t xml:space="preserve"> Utilizada para criar e manipular grafos, permitindo a modelagem da rede de vagas e blocos.</w:t>
      </w:r>
    </w:p>
    <w:p w14:paraId="1C271ABE" w14:textId="77777777" w:rsidR="002E1399" w:rsidRDefault="002E1399" w:rsidP="00902FF9">
      <w:pPr>
        <w:pStyle w:val="CORPO"/>
      </w:pPr>
      <w:proofErr w:type="spellStart"/>
      <w:r w:rsidRPr="002E1399">
        <w:rPr>
          <w:b/>
          <w:bCs/>
        </w:rPr>
        <w:t>String</w:t>
      </w:r>
      <w:proofErr w:type="spellEnd"/>
      <w:r w:rsidRPr="002E1399">
        <w:rPr>
          <w:b/>
          <w:bCs/>
        </w:rPr>
        <w:t>:</w:t>
      </w:r>
      <w:r>
        <w:t xml:space="preserve"> Utilizada para criar nomes e identificadores dos blocos e vagas, facilitando a organização e referência no código.</w:t>
      </w:r>
    </w:p>
    <w:p w14:paraId="4031B376" w14:textId="77777777" w:rsidR="002E1399" w:rsidRDefault="002E1399" w:rsidP="00902FF9">
      <w:pPr>
        <w:pStyle w:val="CORPO"/>
      </w:pPr>
    </w:p>
    <w:p w14:paraId="795F0E2C" w14:textId="0E52E697" w:rsidR="002E1399" w:rsidRPr="002E1399" w:rsidRDefault="002E1399" w:rsidP="00902FF9">
      <w:pPr>
        <w:pStyle w:val="Ttulo3"/>
        <w:jc w:val="both"/>
      </w:pPr>
      <w:bookmarkStart w:id="7" w:name="_Toc179277886"/>
      <w:r w:rsidRPr="002E1399">
        <w:t>Funcionalidades Implementadas:</w:t>
      </w:r>
      <w:bookmarkEnd w:id="7"/>
    </w:p>
    <w:p w14:paraId="41B4FC0C" w14:textId="367FE2DF" w:rsidR="002E1399" w:rsidRPr="00F56882" w:rsidRDefault="002E1399" w:rsidP="00902FF9">
      <w:pPr>
        <w:pStyle w:val="CORPO"/>
        <w:ind w:firstLine="0"/>
        <w:rPr>
          <w:b/>
          <w:bCs/>
        </w:rPr>
      </w:pPr>
      <w:r w:rsidRPr="00F56882">
        <w:rPr>
          <w:b/>
          <w:bCs/>
        </w:rPr>
        <w:t>Algoritmo de Encontrar Vaga Livre:</w:t>
      </w:r>
    </w:p>
    <w:p w14:paraId="57363BB7" w14:textId="77777777" w:rsidR="002E1399" w:rsidRDefault="002E1399" w:rsidP="00902FF9">
      <w:pPr>
        <w:pStyle w:val="CORPO"/>
        <w:numPr>
          <w:ilvl w:val="0"/>
          <w:numId w:val="16"/>
        </w:numPr>
      </w:pPr>
      <w:r>
        <w:t>Critérios de Seleção: A função verifica se a vaga não está entre os 3 últimos lançamentos e se não está marcada como ocupada.</w:t>
      </w:r>
    </w:p>
    <w:p w14:paraId="569DAFC6" w14:textId="77777777" w:rsidR="002E1399" w:rsidRDefault="002E1399" w:rsidP="00902FF9">
      <w:pPr>
        <w:pStyle w:val="CORPO"/>
        <w:numPr>
          <w:ilvl w:val="0"/>
          <w:numId w:val="16"/>
        </w:numPr>
      </w:pPr>
      <w:r>
        <w:t>Atualização de Lançamentos: A vaga selecionada é acionada como um dos últimos lançamentos, enquanto o antepenúltimo lançamento é removido da lista, mantendo sempre um histórico dos últimos 3 lançamentos.</w:t>
      </w:r>
    </w:p>
    <w:p w14:paraId="4858D859" w14:textId="1FBD2DEE" w:rsidR="002E1399" w:rsidRPr="00F56882" w:rsidRDefault="002E1399" w:rsidP="00902FF9">
      <w:pPr>
        <w:pStyle w:val="CORPO"/>
        <w:ind w:firstLine="0"/>
        <w:rPr>
          <w:b/>
          <w:bCs/>
        </w:rPr>
      </w:pPr>
      <w:r w:rsidRPr="00F56882">
        <w:rPr>
          <w:b/>
          <w:bCs/>
        </w:rPr>
        <w:t>Criação de Grafos:</w:t>
      </w:r>
    </w:p>
    <w:p w14:paraId="1370A746" w14:textId="77777777" w:rsidR="002E1399" w:rsidRDefault="002E1399" w:rsidP="00902FF9">
      <w:pPr>
        <w:pStyle w:val="CORPO"/>
        <w:numPr>
          <w:ilvl w:val="0"/>
          <w:numId w:val="17"/>
        </w:numPr>
      </w:pPr>
      <w:r>
        <w:t>Armazenamento de Grafos: Criação de variáveis para armazenar a estrutura dos grafos que representam as vagas e blocos.</w:t>
      </w:r>
    </w:p>
    <w:p w14:paraId="63CDF335" w14:textId="77777777" w:rsidR="002E1399" w:rsidRDefault="002E1399" w:rsidP="00902FF9">
      <w:pPr>
        <w:pStyle w:val="CORPO"/>
        <w:numPr>
          <w:ilvl w:val="0"/>
          <w:numId w:val="17"/>
        </w:numPr>
      </w:pPr>
      <w:r>
        <w:t>Definição de Blocos e Nós: Cada vaga é representada como um nó, e blocos inteiros também são representados como nós. As arestas representam as distâncias entre os nós e a entrada.</w:t>
      </w:r>
    </w:p>
    <w:p w14:paraId="6EF81CBB" w14:textId="77777777" w:rsidR="002E1399" w:rsidRDefault="002E1399" w:rsidP="00902FF9">
      <w:pPr>
        <w:pStyle w:val="CORPO"/>
        <w:numPr>
          <w:ilvl w:val="0"/>
          <w:numId w:val="17"/>
        </w:numPr>
      </w:pPr>
      <w:r>
        <w:lastRenderedPageBreak/>
        <w:t>Distância entre Blocos: Calcula a distância da entrada até cada bloco e entre os blocos para auxiliar na busca e localização de vagas.</w:t>
      </w:r>
    </w:p>
    <w:p w14:paraId="3EED3631" w14:textId="61879289" w:rsidR="002E1399" w:rsidRPr="00F56882" w:rsidRDefault="002E1399" w:rsidP="00902FF9">
      <w:pPr>
        <w:pStyle w:val="CORPO"/>
        <w:ind w:firstLine="0"/>
        <w:rPr>
          <w:b/>
          <w:bCs/>
        </w:rPr>
      </w:pPr>
      <w:r w:rsidRPr="00F56882">
        <w:rPr>
          <w:b/>
          <w:bCs/>
        </w:rPr>
        <w:t>Gestão de Blocos:</w:t>
      </w:r>
    </w:p>
    <w:p w14:paraId="2D44D2DD" w14:textId="77777777" w:rsidR="002E1399" w:rsidRDefault="002E1399" w:rsidP="00902FF9">
      <w:pPr>
        <w:pStyle w:val="CORPO"/>
        <w:numPr>
          <w:ilvl w:val="0"/>
          <w:numId w:val="18"/>
        </w:numPr>
      </w:pPr>
      <w:r>
        <w:t xml:space="preserve">Criação de Identificadores: Utilização de </w:t>
      </w:r>
      <w:proofErr w:type="spellStart"/>
      <w:r>
        <w:t>strings</w:t>
      </w:r>
      <w:proofErr w:type="spellEnd"/>
      <w:r>
        <w:t xml:space="preserve"> para gerar identificadores, como letras (por exemplo, bloco A).</w:t>
      </w:r>
    </w:p>
    <w:p w14:paraId="445A32B0" w14:textId="77777777" w:rsidR="002E1399" w:rsidRDefault="002E1399" w:rsidP="00902FF9">
      <w:pPr>
        <w:pStyle w:val="CORPO"/>
        <w:numPr>
          <w:ilvl w:val="0"/>
          <w:numId w:val="18"/>
        </w:numPr>
      </w:pPr>
      <w:r>
        <w:t>Listagem e Armazenamento: Criação de uma lista de blocos que armazena o nome do bloco e as vagas pertencentes a cada bloco. Isso é implementado usando um dicionário para associar blocos a suas vagas.</w:t>
      </w:r>
    </w:p>
    <w:p w14:paraId="535771F0" w14:textId="77777777" w:rsidR="002E1399" w:rsidRDefault="002E1399" w:rsidP="00902FF9">
      <w:pPr>
        <w:pStyle w:val="CORPO"/>
        <w:numPr>
          <w:ilvl w:val="0"/>
          <w:numId w:val="18"/>
        </w:numPr>
      </w:pPr>
      <w:r>
        <w:t>Adição de Vagas: Implementação de um loop para adicionar vagas aos blocos corretos e atualizar a lista de blocos com novos dados.</w:t>
      </w:r>
    </w:p>
    <w:p w14:paraId="5CBAE285" w14:textId="77777777" w:rsidR="002E1399" w:rsidRDefault="002E1399" w:rsidP="00902FF9">
      <w:pPr>
        <w:pStyle w:val="CORPO"/>
        <w:numPr>
          <w:ilvl w:val="0"/>
          <w:numId w:val="18"/>
        </w:numPr>
      </w:pPr>
      <w:r>
        <w:t>Função para Encontrar Vaga Livre: Implementação de uma função específica para buscar vagas disponíveis com base nos critérios definidos e atualizar a lista de lançamentos.</w:t>
      </w:r>
    </w:p>
    <w:p w14:paraId="528FFC06" w14:textId="186B08A8" w:rsidR="00321B21" w:rsidRDefault="00C21113" w:rsidP="00376DD7">
      <w:pPr>
        <w:pStyle w:val="CORPO"/>
        <w:spacing w:before="0" w:after="0"/>
        <w:ind w:firstLine="0"/>
      </w:pPr>
      <w:r>
        <w:t xml:space="preserve">O Grafo que representa as conexões </w:t>
      </w:r>
      <w:r>
        <w:tab/>
      </w:r>
      <w:r w:rsidR="00B17253">
        <w:t xml:space="preserve">entre as vagas e os blocos, e os blocos com a entrada. </w:t>
      </w:r>
      <w:r>
        <w:t xml:space="preserve"> </w:t>
      </w:r>
    </w:p>
    <w:p w14:paraId="57EA2092" w14:textId="5158E16A" w:rsidR="00E93937" w:rsidRPr="00E93937" w:rsidRDefault="00501F75" w:rsidP="00E406FD">
      <w:pPr>
        <w:pStyle w:val="Ttulo3"/>
        <w:spacing w:before="0" w:after="0"/>
        <w:jc w:val="both"/>
      </w:pPr>
      <w:bookmarkStart w:id="8" w:name="_Toc179277887"/>
      <w:r>
        <w:t>Implementação do código</w:t>
      </w:r>
      <w:bookmarkEnd w:id="8"/>
      <w:r>
        <w:t xml:space="preserve"> </w:t>
      </w:r>
    </w:p>
    <w:p w14:paraId="27FC4AA7" w14:textId="10D1477E" w:rsidR="00E93937" w:rsidRDefault="00E93937" w:rsidP="00E93937">
      <w:pPr>
        <w:pStyle w:val="CORPO"/>
        <w:spacing w:before="0" w:after="0"/>
      </w:pPr>
      <w:r>
        <w:t xml:space="preserve">Este sistema tem como objetivo gerenciar um estacionamento utilizando a tecnologia de grafos para organizar e localizar vagas disponíveis de forma eficiente. O </w:t>
      </w:r>
      <w:proofErr w:type="spellStart"/>
      <w:r>
        <w:t>Firebase</w:t>
      </w:r>
      <w:proofErr w:type="spellEnd"/>
      <w:r>
        <w:t xml:space="preserve"> é utilizado para armazenar informações como blocos de vagas, ocupação e dados dos usuários, enquanto o </w:t>
      </w:r>
      <w:proofErr w:type="spellStart"/>
      <w:r>
        <w:t>NetworkX</w:t>
      </w:r>
      <w:proofErr w:type="spellEnd"/>
      <w:r>
        <w:t xml:space="preserve"> é a biblioteca usada para a criação e manipulação dos grafos.</w:t>
      </w:r>
    </w:p>
    <w:p w14:paraId="570463B9" w14:textId="14C8B207" w:rsidR="00501F75" w:rsidRDefault="00E93937" w:rsidP="00E93937">
      <w:pPr>
        <w:pStyle w:val="CORPO"/>
        <w:spacing w:before="0" w:after="0"/>
        <w:ind w:firstLine="576"/>
      </w:pPr>
      <w:r>
        <w:t>Na estrutura do sistema, o estacionamento é representado como um grafo onde os nós são as vagas e os blocos, e as arestas representam as conexões entre eles. A "Entrada" do estacionamento está conectada aos diferentes blocos (como Bloco A, Bloco B, e Bloco C), e cada bloco contém várias vagas, que também estão interconectadas. O sistema busca sempre a vaga disponível mais próxima, otimizando o processo de alocação para o motorista e para o administrador do estacionamento.</w:t>
      </w:r>
    </w:p>
    <w:p w14:paraId="32861621" w14:textId="2BF1CDC0" w:rsidR="00794E60" w:rsidRPr="00794E60" w:rsidRDefault="00794E60" w:rsidP="00794E60">
      <w:pPr>
        <w:pStyle w:val="CORPO"/>
        <w:spacing w:before="0" w:after="0"/>
        <w:ind w:firstLine="0"/>
        <w:rPr>
          <w:b/>
          <w:bCs/>
        </w:rPr>
      </w:pPr>
      <w:r w:rsidRPr="00794E60">
        <w:rPr>
          <w:b/>
          <w:bCs/>
        </w:rPr>
        <w:t xml:space="preserve">representação visual do grafo: </w:t>
      </w:r>
    </w:p>
    <w:p w14:paraId="65D79864" w14:textId="362583A5" w:rsidR="00794E60" w:rsidRDefault="00794E60" w:rsidP="00794E60">
      <w:pPr>
        <w:pStyle w:val="CORPO"/>
        <w:spacing w:before="0" w:after="0"/>
        <w:ind w:firstLine="0"/>
      </w:pPr>
      <w:r w:rsidRPr="00794E60">
        <w:t>Esta imagem mostra como as vagas estão organizadas dentro de um bloco (neste caso, o Bloco A). Cada nó azul representa uma vaga, e as conexões entre elas indicam sua proximidade. A estrutura segue um padrão organizado, facilitando a busca de vagas pelo sistema.</w:t>
      </w:r>
    </w:p>
    <w:p w14:paraId="7CB7A36A" w14:textId="77777777" w:rsidR="00076FBB" w:rsidRDefault="00794E60" w:rsidP="00076FBB">
      <w:pPr>
        <w:pStyle w:val="CORPO"/>
        <w:keepNext/>
        <w:spacing w:before="0" w:after="0"/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119BA97F" wp14:editId="36A61BAC">
            <wp:extent cx="5760085" cy="2303780"/>
            <wp:effectExtent l="0" t="0" r="0" b="1270"/>
            <wp:docPr id="6238989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98910" name="Imagem 6238989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92DC" w14:textId="0FC3EFA9" w:rsidR="00794E60" w:rsidRDefault="00076FBB" w:rsidP="00076FBB">
      <w:pPr>
        <w:pStyle w:val="Legenda"/>
        <w:spacing w:before="0"/>
        <w:jc w:val="both"/>
      </w:pPr>
      <w:bookmarkStart w:id="9" w:name="_Toc1792778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F5A9E">
        <w:rPr>
          <w:noProof/>
        </w:rPr>
        <w:t>1</w:t>
      </w:r>
      <w:r>
        <w:fldChar w:fldCharType="end"/>
      </w:r>
      <w:r>
        <w:t xml:space="preserve"> </w:t>
      </w:r>
      <w:r w:rsidRPr="005E1E67">
        <w:t>Representação detalhada de um bloco</w:t>
      </w:r>
      <w:bookmarkEnd w:id="9"/>
    </w:p>
    <w:p w14:paraId="51664691" w14:textId="77777777" w:rsidR="00E406FD" w:rsidRDefault="00E406FD" w:rsidP="00076FBB">
      <w:pPr>
        <w:pStyle w:val="Fonte"/>
        <w:rPr>
          <w:lang w:eastAsia="en-US"/>
        </w:rPr>
      </w:pPr>
    </w:p>
    <w:p w14:paraId="124A78A4" w14:textId="321E6F08" w:rsidR="00076FBB" w:rsidRPr="00E406FD" w:rsidRDefault="0031519D" w:rsidP="00E406FD">
      <w:pPr>
        <w:pStyle w:val="CORPO"/>
      </w:pPr>
      <w:r w:rsidRPr="00E406FD">
        <w:t>Nesta imagem, temos uma visão completa do estacionamento. A</w:t>
      </w:r>
      <w:r w:rsidR="00740E77" w:rsidRPr="00E406FD">
        <w:t xml:space="preserve"> “entrada” está conectada aos blocos A, B e C, que por sua vez estão ligados às vagas internas de cada bloco (como mostra o exemplo acima). Essa estrutura em grafo permite que o sistema encontre </w:t>
      </w:r>
      <w:r w:rsidR="00E406FD" w:rsidRPr="00E406FD">
        <w:t xml:space="preserve">a vaga livre mais próxima de maneira eficiente, levando em consideração a distância entre os blocos e as vagas. </w:t>
      </w:r>
    </w:p>
    <w:p w14:paraId="1B2D6258" w14:textId="77777777" w:rsidR="008B6C9F" w:rsidRDefault="008B6C9F" w:rsidP="008B6C9F">
      <w:pPr>
        <w:pStyle w:val="CORPO"/>
        <w:keepNext/>
        <w:spacing w:before="0" w:after="0"/>
        <w:ind w:firstLine="0"/>
      </w:pPr>
      <w:r>
        <w:rPr>
          <w:noProof/>
          <w:lang w:eastAsia="pt-BR"/>
        </w:rPr>
        <w:drawing>
          <wp:inline distT="0" distB="0" distL="0" distR="0" wp14:anchorId="091EC23B" wp14:editId="22CD3CE6">
            <wp:extent cx="5760085" cy="2887345"/>
            <wp:effectExtent l="0" t="0" r="0" b="8255"/>
            <wp:docPr id="62925474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54741" name="Imagem 6292547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00C6" w14:textId="0DAB6290" w:rsidR="00E406FD" w:rsidRPr="00E406FD" w:rsidRDefault="008B6C9F" w:rsidP="008B6C9F">
      <w:pPr>
        <w:pStyle w:val="Legenda"/>
        <w:spacing w:before="0"/>
        <w:jc w:val="both"/>
      </w:pPr>
      <w:bookmarkStart w:id="10" w:name="_Toc17927783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F5A9E">
        <w:rPr>
          <w:noProof/>
        </w:rPr>
        <w:t>2</w:t>
      </w:r>
      <w:r>
        <w:fldChar w:fldCharType="end"/>
      </w:r>
      <w:r>
        <w:t xml:space="preserve"> </w:t>
      </w:r>
      <w:r w:rsidRPr="00A660D8">
        <w:t>Estrutura geral do estacionamento</w:t>
      </w:r>
      <w:bookmarkEnd w:id="10"/>
    </w:p>
    <w:p w14:paraId="022E307D" w14:textId="5083C149" w:rsidR="00321B21" w:rsidRPr="00321B21" w:rsidRDefault="008902BF" w:rsidP="008902BF">
      <w:pPr>
        <w:pStyle w:val="CORPO"/>
      </w:pPr>
      <w:r w:rsidRPr="008902BF">
        <w:t xml:space="preserve">Com essa abordagem visual e baseada em grafos, o sistema oferece uma maneira inteligente de gerenciar a ocupação das vagas, evitando a alocação repetida das mesmas vagas recentemente ocupadas e otimizando a experiência tanto para motoristas quanto para administradores. A comunicação entre o sistema e o usuário </w:t>
      </w:r>
      <w:r w:rsidRPr="008902BF">
        <w:lastRenderedPageBreak/>
        <w:t xml:space="preserve">é realizada via </w:t>
      </w:r>
      <w:proofErr w:type="spellStart"/>
      <w:r w:rsidRPr="008902BF">
        <w:t>Firebase</w:t>
      </w:r>
      <w:proofErr w:type="spellEnd"/>
      <w:r w:rsidRPr="008902BF">
        <w:t>, garantindo que as informações sejam atualizadas em tempo real.</w:t>
      </w:r>
    </w:p>
    <w:p w14:paraId="3D31DCCF" w14:textId="3AB9C372" w:rsidR="002E1399" w:rsidRDefault="004C6141" w:rsidP="004C6141">
      <w:pPr>
        <w:pStyle w:val="Ttulo2"/>
      </w:pPr>
      <w:bookmarkStart w:id="11" w:name="_Toc179277888"/>
      <w:r>
        <w:t>TAREFAS FUTURAS:</w:t>
      </w:r>
      <w:bookmarkEnd w:id="11"/>
    </w:p>
    <w:p w14:paraId="6CF5448A" w14:textId="6D965A4A" w:rsidR="0036519E" w:rsidRDefault="0036519E" w:rsidP="0036519E">
      <w:pPr>
        <w:pStyle w:val="CORPO"/>
        <w:numPr>
          <w:ilvl w:val="0"/>
          <w:numId w:val="19"/>
        </w:numPr>
      </w:pPr>
      <w:r w:rsidRPr="0036519E">
        <w:t>Integração de Sensores: Adição de sensores para validação automática das vagas. O sensor será integrado para realizar algumas validações de forma automática, melhorando a precisão e eficiência do sistema.</w:t>
      </w:r>
    </w:p>
    <w:p w14:paraId="664C23ED" w14:textId="058DF917" w:rsidR="00A80267" w:rsidRDefault="00CF6326" w:rsidP="0036519E">
      <w:pPr>
        <w:pStyle w:val="CORPO"/>
        <w:numPr>
          <w:ilvl w:val="0"/>
          <w:numId w:val="19"/>
        </w:numPr>
      </w:pPr>
      <w:r>
        <w:t xml:space="preserve">Finalização das telas no </w:t>
      </w:r>
      <w:proofErr w:type="spellStart"/>
      <w:r>
        <w:t>Flutter</w:t>
      </w:r>
      <w:proofErr w:type="spellEnd"/>
    </w:p>
    <w:p w14:paraId="7726EC74" w14:textId="77777777" w:rsidR="00156B8D" w:rsidRDefault="00CF6326" w:rsidP="0036519E">
      <w:pPr>
        <w:pStyle w:val="CORPO"/>
        <w:numPr>
          <w:ilvl w:val="0"/>
          <w:numId w:val="19"/>
        </w:numPr>
      </w:pPr>
      <w:r>
        <w:t xml:space="preserve">Otimização e finalização do código </w:t>
      </w:r>
      <w:r w:rsidR="00484148">
        <w:t>em Python, para por fim, integrar o código no aplicativo finalizado.</w:t>
      </w:r>
    </w:p>
    <w:p w14:paraId="4BCCB86B" w14:textId="38E0919B" w:rsidR="00CF6326" w:rsidRDefault="00484148" w:rsidP="00156B8D">
      <w:pPr>
        <w:pStyle w:val="Ttulo2"/>
      </w:pPr>
      <w:r>
        <w:t xml:space="preserve"> </w:t>
      </w:r>
      <w:r w:rsidR="00156B8D" w:rsidRPr="00156B8D">
        <w:t>ANÁLISE DE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451BAE" w14:paraId="72B15669" w14:textId="77777777" w:rsidTr="00F70530">
        <w:trPr>
          <w:cantSplit/>
          <w:trHeight w:val="1134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6B2ADA07" w14:textId="0A830A62" w:rsidR="00156B8D" w:rsidRDefault="00156B8D" w:rsidP="00E93216">
            <w:pPr>
              <w:pStyle w:val="CORPO"/>
              <w:spacing w:before="0" w:after="0"/>
              <w:ind w:firstLine="0"/>
              <w:jc w:val="center"/>
            </w:pPr>
            <w:r w:rsidRPr="00451BAE">
              <w:rPr>
                <w:b/>
                <w:bCs/>
              </w:rPr>
              <w:t>Situação</w:t>
            </w:r>
          </w:p>
        </w:tc>
        <w:tc>
          <w:tcPr>
            <w:tcW w:w="7648" w:type="dxa"/>
            <w:shd w:val="clear" w:color="auto" w:fill="BFBFBF" w:themeFill="background1" w:themeFillShade="BF"/>
            <w:vAlign w:val="bottom"/>
          </w:tcPr>
          <w:p w14:paraId="65FB3F1E" w14:textId="6878928F" w:rsidR="00156B8D" w:rsidRPr="00451BAE" w:rsidRDefault="00156B8D" w:rsidP="00E93216">
            <w:pPr>
              <w:pStyle w:val="CORPO"/>
              <w:spacing w:before="0" w:after="0"/>
              <w:ind w:firstLine="0"/>
              <w:jc w:val="center"/>
              <w:rPr>
                <w:b/>
                <w:bCs/>
              </w:rPr>
            </w:pPr>
            <w:r w:rsidRPr="00451BAE">
              <w:rPr>
                <w:b/>
                <w:bCs/>
              </w:rPr>
              <w:t>Descrição</w:t>
            </w:r>
          </w:p>
        </w:tc>
      </w:tr>
      <w:tr w:rsidR="00156B8D" w14:paraId="393B5638" w14:textId="77777777" w:rsidTr="00F70530">
        <w:trPr>
          <w:trHeight w:val="397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184CE54B" w14:textId="78451881" w:rsidR="00156B8D" w:rsidRPr="00451BAE" w:rsidRDefault="00156B8D" w:rsidP="00E93216">
            <w:pPr>
              <w:pStyle w:val="CORPO"/>
              <w:spacing w:before="0" w:after="0"/>
              <w:ind w:firstLine="0"/>
              <w:jc w:val="center"/>
              <w:rPr>
                <w:b/>
                <w:bCs/>
              </w:rPr>
            </w:pPr>
            <w:r w:rsidRPr="00451BAE">
              <w:rPr>
                <w:b/>
                <w:bCs/>
              </w:rPr>
              <w:t>Pior caso</w:t>
            </w:r>
          </w:p>
        </w:tc>
        <w:tc>
          <w:tcPr>
            <w:tcW w:w="7648" w:type="dxa"/>
            <w:vAlign w:val="bottom"/>
          </w:tcPr>
          <w:p w14:paraId="59053E7E" w14:textId="7E6564AC" w:rsidR="00F70530" w:rsidRDefault="00156B8D" w:rsidP="00E93216">
            <w:pPr>
              <w:pStyle w:val="CORPO"/>
              <w:spacing w:before="0" w:after="0"/>
              <w:ind w:firstLine="0"/>
              <w:jc w:val="center"/>
            </w:pPr>
            <w:r w:rsidRPr="00156B8D">
              <w:t xml:space="preserve">O usuário não conhece o aplicativo </w:t>
            </w:r>
            <w:proofErr w:type="spellStart"/>
            <w:r w:rsidRPr="00156B8D">
              <w:t>StopFinder</w:t>
            </w:r>
            <w:proofErr w:type="spellEnd"/>
            <w:r w:rsidRPr="00156B8D">
              <w:t xml:space="preserve"> e estaciona longe do destino desejado, sem qualquer otimização na escolha da vaga.</w:t>
            </w:r>
          </w:p>
        </w:tc>
      </w:tr>
      <w:tr w:rsidR="00156B8D" w14:paraId="3AF9536E" w14:textId="77777777" w:rsidTr="00F70530">
        <w:trPr>
          <w:trHeight w:val="397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34677225" w14:textId="420EB979" w:rsidR="00156B8D" w:rsidRPr="00451BAE" w:rsidRDefault="00156B8D" w:rsidP="00E93216">
            <w:pPr>
              <w:pStyle w:val="CORPO"/>
              <w:spacing w:before="0" w:after="0"/>
              <w:ind w:firstLine="0"/>
              <w:jc w:val="center"/>
              <w:rPr>
                <w:b/>
                <w:bCs/>
              </w:rPr>
            </w:pPr>
            <w:r w:rsidRPr="00451BAE">
              <w:rPr>
                <w:b/>
                <w:bCs/>
              </w:rPr>
              <w:t>Melhor caso</w:t>
            </w:r>
          </w:p>
        </w:tc>
        <w:tc>
          <w:tcPr>
            <w:tcW w:w="7648" w:type="dxa"/>
            <w:vAlign w:val="bottom"/>
          </w:tcPr>
          <w:p w14:paraId="7F92BA12" w14:textId="529EBEC7" w:rsidR="00156B8D" w:rsidRDefault="00156B8D" w:rsidP="00E93216">
            <w:pPr>
              <w:pStyle w:val="CORPO"/>
              <w:spacing w:before="0" w:after="0"/>
              <w:ind w:firstLine="0"/>
              <w:jc w:val="center"/>
            </w:pPr>
            <w:r w:rsidRPr="00156B8D">
              <w:t xml:space="preserve">O usuário conhece e utiliza o aplicativo </w:t>
            </w:r>
            <w:proofErr w:type="spellStart"/>
            <w:r w:rsidRPr="00156B8D">
              <w:t>StopFinder</w:t>
            </w:r>
            <w:proofErr w:type="spellEnd"/>
            <w:r w:rsidRPr="00156B8D">
              <w:t>, conseguindo estacionar no bloco correto mais próximo ao destino. Se a vaga estiver ocupada, o app indica a vaga livre mais próxima.</w:t>
            </w:r>
          </w:p>
        </w:tc>
      </w:tr>
    </w:tbl>
    <w:p w14:paraId="74B85E25" w14:textId="3EEFBCEC" w:rsidR="00156B8D" w:rsidRDefault="00F70530" w:rsidP="00156B8D">
      <w:pPr>
        <w:pStyle w:val="CORPO"/>
        <w:ind w:firstLine="0"/>
      </w:pPr>
      <w:r>
        <w:t>Exemplo na faculdade</w:t>
      </w:r>
      <w:r w:rsidR="00E93216">
        <w:t xml:space="preserve"> (UNISO)</w:t>
      </w:r>
      <w:r>
        <w:t xml:space="preserve">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F70530" w14:paraId="3F39D3AC" w14:textId="77777777" w:rsidTr="00E93216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01B12684" w14:textId="7A16AD79" w:rsidR="00F70530" w:rsidRPr="00E93216" w:rsidRDefault="00F70530" w:rsidP="00E93216">
            <w:pPr>
              <w:pStyle w:val="CORPO"/>
              <w:spacing w:before="0" w:after="0"/>
              <w:ind w:firstLine="0"/>
              <w:jc w:val="center"/>
              <w:rPr>
                <w:b/>
              </w:rPr>
            </w:pPr>
            <w:r w:rsidRPr="00E93216">
              <w:rPr>
                <w:b/>
              </w:rPr>
              <w:t>Situação</w:t>
            </w:r>
          </w:p>
        </w:tc>
        <w:tc>
          <w:tcPr>
            <w:tcW w:w="7648" w:type="dxa"/>
            <w:shd w:val="clear" w:color="auto" w:fill="D9D9D9" w:themeFill="background1" w:themeFillShade="D9"/>
            <w:vAlign w:val="center"/>
          </w:tcPr>
          <w:p w14:paraId="041F48D5" w14:textId="5F6B7843" w:rsidR="00F70530" w:rsidRDefault="00F70530" w:rsidP="00E93216">
            <w:pPr>
              <w:pStyle w:val="CORPO"/>
              <w:spacing w:before="0" w:after="0"/>
              <w:ind w:firstLine="0"/>
              <w:jc w:val="center"/>
            </w:pPr>
            <w:r w:rsidRPr="00E93216">
              <w:rPr>
                <w:b/>
                <w:bCs/>
              </w:rPr>
              <w:t>Descrição</w:t>
            </w:r>
          </w:p>
        </w:tc>
      </w:tr>
      <w:tr w:rsidR="00F70530" w14:paraId="44CAE3CC" w14:textId="77777777" w:rsidTr="00E93216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287A321C" w14:textId="5309EDAC" w:rsidR="00F70530" w:rsidRPr="00E93216" w:rsidRDefault="00F70530" w:rsidP="00E93216">
            <w:pPr>
              <w:pStyle w:val="CORPO"/>
              <w:spacing w:before="0" w:after="0"/>
              <w:ind w:firstLine="0"/>
              <w:jc w:val="center"/>
              <w:rPr>
                <w:b/>
              </w:rPr>
            </w:pPr>
            <w:r w:rsidRPr="00E93216">
              <w:rPr>
                <w:b/>
              </w:rPr>
              <w:t>Pior caso</w:t>
            </w:r>
          </w:p>
        </w:tc>
        <w:tc>
          <w:tcPr>
            <w:tcW w:w="7648" w:type="dxa"/>
          </w:tcPr>
          <w:p w14:paraId="72E13569" w14:textId="09F7D917" w:rsidR="00F70530" w:rsidRDefault="00F70530" w:rsidP="00E93216">
            <w:pPr>
              <w:pStyle w:val="CORPO"/>
              <w:spacing w:before="0" w:after="0"/>
              <w:ind w:firstLine="0"/>
            </w:pPr>
            <w:r>
              <w:t xml:space="preserve">Alguém </w:t>
            </w:r>
            <w:r w:rsidR="00E93216">
              <w:t xml:space="preserve">quer ir ao laboratório no bloco E, e ele não usa o aplicativo do </w:t>
            </w:r>
            <w:proofErr w:type="spellStart"/>
            <w:r w:rsidR="00E93216">
              <w:t>StopFinder</w:t>
            </w:r>
            <w:proofErr w:type="spellEnd"/>
            <w:r w:rsidR="00E93216">
              <w:t xml:space="preserve">, então ele para o seu carro no estacionamento do bloco D, tendo que andar 450m até o bloco E.  </w:t>
            </w:r>
          </w:p>
        </w:tc>
      </w:tr>
      <w:tr w:rsidR="00F70530" w14:paraId="3852B4FA" w14:textId="77777777" w:rsidTr="00E93216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3691DD41" w14:textId="44612F96" w:rsidR="00F70530" w:rsidRPr="00E93216" w:rsidRDefault="00F70530" w:rsidP="00E93216">
            <w:pPr>
              <w:pStyle w:val="CORPO"/>
              <w:spacing w:before="0" w:after="0"/>
              <w:ind w:firstLine="0"/>
              <w:jc w:val="center"/>
              <w:rPr>
                <w:b/>
              </w:rPr>
            </w:pPr>
            <w:r w:rsidRPr="00E93216">
              <w:rPr>
                <w:b/>
              </w:rPr>
              <w:t>Melhor caso</w:t>
            </w:r>
          </w:p>
        </w:tc>
        <w:tc>
          <w:tcPr>
            <w:tcW w:w="7648" w:type="dxa"/>
          </w:tcPr>
          <w:p w14:paraId="14E1DFC8" w14:textId="4019090B" w:rsidR="00F70530" w:rsidRDefault="00E93216" w:rsidP="00E93216">
            <w:pPr>
              <w:pStyle w:val="CORPO"/>
              <w:spacing w:before="0" w:after="0"/>
              <w:ind w:firstLine="0"/>
            </w:pPr>
            <w:r>
              <w:t xml:space="preserve">Com o uso do aplicativo do </w:t>
            </w:r>
            <w:proofErr w:type="spellStart"/>
            <w:r>
              <w:t>StopFinder</w:t>
            </w:r>
            <w:proofErr w:type="spellEnd"/>
            <w:r>
              <w:t xml:space="preserve">, poderia parar o carro no estacionamento do bloco E, e andaria apenas 85m. </w:t>
            </w:r>
          </w:p>
        </w:tc>
      </w:tr>
    </w:tbl>
    <w:p w14:paraId="30A94C71" w14:textId="17E10389" w:rsidR="00185E8A" w:rsidRDefault="00185E8A" w:rsidP="00156B8D">
      <w:pPr>
        <w:pStyle w:val="CORPO"/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65968942" wp14:editId="3C61A7D4">
            <wp:extent cx="5327374" cy="3069204"/>
            <wp:effectExtent l="0" t="0" r="6985" b="1714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E516EA5" w14:textId="77777777" w:rsidR="00185E8A" w:rsidRPr="00E93216" w:rsidRDefault="00185E8A" w:rsidP="00156B8D">
      <w:pPr>
        <w:pStyle w:val="CORPO"/>
        <w:ind w:firstLine="0"/>
      </w:pPr>
      <w:bookmarkStart w:id="12" w:name="_GoBack"/>
      <w:bookmarkEnd w:id="12"/>
    </w:p>
    <w:p w14:paraId="53A04181" w14:textId="77777777" w:rsidR="002E6EAC" w:rsidRPr="003135E0" w:rsidRDefault="002E6EAC" w:rsidP="003135E0">
      <w:pPr>
        <w:pStyle w:val="Ttulo1"/>
      </w:pPr>
      <w:bookmarkStart w:id="13" w:name="_Toc179277889"/>
      <w:r w:rsidRPr="003135E0">
        <w:lastRenderedPageBreak/>
        <w:t>Considerações Finais</w:t>
      </w:r>
      <w:bookmarkEnd w:id="13"/>
    </w:p>
    <w:p w14:paraId="345FCB5B" w14:textId="77777777" w:rsidR="002E6EAC" w:rsidRDefault="002E6EAC">
      <w:pPr>
        <w:spacing w:after="200" w:line="276" w:lineRule="auto"/>
      </w:pPr>
      <w:r>
        <w:br w:type="page"/>
      </w:r>
    </w:p>
    <w:bookmarkStart w:id="14" w:name="_Toc179277890" w:displacedByCustomXml="next"/>
    <w:sdt>
      <w:sdtPr>
        <w:rPr>
          <w:rFonts w:eastAsiaTheme="minorHAnsi" w:cstheme="minorBidi"/>
          <w:b w:val="0"/>
          <w:caps w:val="0"/>
          <w:spacing w:val="0"/>
          <w:kern w:val="0"/>
          <w:szCs w:val="24"/>
        </w:rPr>
        <w:id w:val="-1943130840"/>
        <w:docPartObj>
          <w:docPartGallery w:val="Bibliographies"/>
          <w:docPartUnique/>
        </w:docPartObj>
      </w:sdtPr>
      <w:sdtEndPr/>
      <w:sdtContent>
        <w:p w14:paraId="5A093E4B" w14:textId="77777777" w:rsidR="002E6EAC" w:rsidRDefault="002E6EAC" w:rsidP="002E6EAC">
          <w:pPr>
            <w:pStyle w:val="Ttulo"/>
          </w:pPr>
          <w:r>
            <w:t>Referências</w:t>
          </w:r>
          <w:bookmarkEnd w:id="14"/>
        </w:p>
        <w:sdt>
          <w:sdtPr>
            <w:id w:val="-573587230"/>
            <w:bibliography/>
          </w:sdtPr>
          <w:sdtEndPr/>
          <w:sdtContent>
            <w:p w14:paraId="0984A9D9" w14:textId="37D81AFF" w:rsidR="000865D8" w:rsidRDefault="002E6EAC" w:rsidP="000865D8">
              <w:pPr>
                <w:pStyle w:val="Bibliografia"/>
                <w:spacing w:before="24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865D8">
                <w:rPr>
                  <w:noProof/>
                </w:rPr>
                <w:t>CANVA. Disponivel em: &lt;https://www.canva.com/pt_br/&gt;. Acesso em: 01 set. 2024.</w:t>
              </w:r>
            </w:p>
            <w:p w14:paraId="35BBD0F9" w14:textId="77777777" w:rsidR="000865D8" w:rsidRPr="004C6141" w:rsidRDefault="002E6EAC" w:rsidP="000865D8">
              <w:pPr>
                <w:pStyle w:val="Referncias"/>
                <w:spacing w:before="240"/>
                <w:rPr>
                  <w:lang w:val="en-US"/>
                </w:rPr>
              </w:pPr>
              <w:r>
                <w:fldChar w:fldCharType="end"/>
              </w:r>
              <w:r w:rsidR="00A734CA" w:rsidRPr="00A734CA">
                <w:t xml:space="preserve">AN ROSSUM, Guido; et al. Python. Disponível em: &lt;https://www.python.org/&gt;. </w:t>
              </w:r>
              <w:proofErr w:type="spellStart"/>
              <w:r w:rsidR="00A734CA" w:rsidRPr="004C6141">
                <w:rPr>
                  <w:lang w:val="en-US"/>
                </w:rPr>
                <w:t>Acesso</w:t>
              </w:r>
              <w:proofErr w:type="spellEnd"/>
              <w:r w:rsidR="00A734CA" w:rsidRPr="004C6141">
                <w:rPr>
                  <w:lang w:val="en-US"/>
                </w:rPr>
                <w:t xml:space="preserve"> </w:t>
              </w:r>
              <w:proofErr w:type="spellStart"/>
              <w:r w:rsidR="00A734CA" w:rsidRPr="004C6141">
                <w:rPr>
                  <w:lang w:val="en-US"/>
                </w:rPr>
                <w:t>em</w:t>
              </w:r>
              <w:proofErr w:type="spellEnd"/>
              <w:r w:rsidR="00A734CA" w:rsidRPr="004C6141">
                <w:rPr>
                  <w:lang w:val="en-US"/>
                </w:rPr>
                <w:t>: 1 set. 2024.</w:t>
              </w:r>
            </w:p>
            <w:p w14:paraId="2088F524" w14:textId="77777777" w:rsidR="00380B68" w:rsidRPr="004C6141" w:rsidRDefault="000865D8" w:rsidP="000865D8">
              <w:pPr>
                <w:pStyle w:val="Referncias"/>
                <w:spacing w:before="240"/>
                <w:rPr>
                  <w:lang w:val="en-US"/>
                </w:rPr>
              </w:pPr>
              <w:r w:rsidRPr="000865D8">
                <w:rPr>
                  <w:lang w:val="en-US"/>
                </w:rPr>
                <w:t xml:space="preserve">GOOGLE. Flutter: UI toolkit for crafting natively compiled applications. </w:t>
              </w:r>
              <w:proofErr w:type="spellStart"/>
              <w:r w:rsidRPr="004C6141">
                <w:rPr>
                  <w:lang w:val="en-US"/>
                </w:rPr>
                <w:t>Disponível</w:t>
              </w:r>
              <w:proofErr w:type="spellEnd"/>
              <w:r w:rsidRPr="004C6141">
                <w:rPr>
                  <w:lang w:val="en-US"/>
                </w:rPr>
                <w:t xml:space="preserve"> </w:t>
              </w:r>
              <w:proofErr w:type="spellStart"/>
              <w:r w:rsidRPr="004C6141">
                <w:rPr>
                  <w:lang w:val="en-US"/>
                </w:rPr>
                <w:t>em</w:t>
              </w:r>
              <w:proofErr w:type="spellEnd"/>
              <w:r w:rsidRPr="004C6141">
                <w:rPr>
                  <w:lang w:val="en-US"/>
                </w:rPr>
                <w:t xml:space="preserve">: &lt;https://flutter.dev/&gt;. </w:t>
              </w:r>
              <w:proofErr w:type="spellStart"/>
              <w:r w:rsidRPr="004C6141">
                <w:rPr>
                  <w:lang w:val="en-US"/>
                </w:rPr>
                <w:t>Acesso</w:t>
              </w:r>
              <w:proofErr w:type="spellEnd"/>
              <w:r w:rsidRPr="004C6141">
                <w:rPr>
                  <w:lang w:val="en-US"/>
                </w:rPr>
                <w:t xml:space="preserve"> </w:t>
              </w:r>
              <w:proofErr w:type="spellStart"/>
              <w:r w:rsidRPr="004C6141">
                <w:rPr>
                  <w:lang w:val="en-US"/>
                </w:rPr>
                <w:t>em</w:t>
              </w:r>
              <w:proofErr w:type="spellEnd"/>
              <w:r w:rsidRPr="004C6141">
                <w:rPr>
                  <w:lang w:val="en-US"/>
                </w:rPr>
                <w:t>: 1 set. 2024.</w:t>
              </w:r>
            </w:p>
            <w:p w14:paraId="2FA7B417" w14:textId="0B894511" w:rsidR="002E6EAC" w:rsidRDefault="00380B68" w:rsidP="000865D8">
              <w:pPr>
                <w:pStyle w:val="Referncias"/>
                <w:spacing w:before="240"/>
              </w:pPr>
              <w:r w:rsidRPr="00380B68">
                <w:rPr>
                  <w:lang w:val="en-US"/>
                </w:rPr>
                <w:t xml:space="preserve">GOOGLE. Firebase: Platform for building mobile and web applications. </w:t>
              </w:r>
              <w:r w:rsidRPr="00380B68">
                <w:t xml:space="preserve">Disponível em: &lt;https://firebase.google.com/&gt;. Acesso em: 1 </w:t>
              </w:r>
              <w:r>
                <w:t>set</w:t>
              </w:r>
              <w:r w:rsidRPr="00380B68">
                <w:t>. 2024.</w:t>
              </w:r>
            </w:p>
          </w:sdtContent>
        </w:sdt>
      </w:sdtContent>
    </w:sdt>
    <w:p w14:paraId="5AC7D58B" w14:textId="77777777" w:rsidR="000865D8" w:rsidRPr="000865D8" w:rsidRDefault="000865D8" w:rsidP="000865D8"/>
    <w:p w14:paraId="31EF154B" w14:textId="77777777" w:rsidR="000865D8" w:rsidRPr="000865D8" w:rsidRDefault="000865D8" w:rsidP="000865D8"/>
    <w:p w14:paraId="65AFD57A" w14:textId="77777777" w:rsidR="000865D8" w:rsidRPr="000865D8" w:rsidRDefault="000865D8" w:rsidP="000865D8"/>
    <w:p w14:paraId="291EF227" w14:textId="77777777" w:rsidR="000865D8" w:rsidRPr="000865D8" w:rsidRDefault="000865D8" w:rsidP="000865D8"/>
    <w:p w14:paraId="62B63E63" w14:textId="77777777" w:rsidR="000865D8" w:rsidRDefault="000865D8" w:rsidP="000865D8"/>
    <w:p w14:paraId="600DE620" w14:textId="77777777" w:rsidR="000865D8" w:rsidRDefault="000865D8" w:rsidP="000865D8"/>
    <w:p w14:paraId="739BB6F4" w14:textId="63E67EDE" w:rsidR="000865D8" w:rsidRPr="000865D8" w:rsidRDefault="000865D8" w:rsidP="000865D8">
      <w:pPr>
        <w:tabs>
          <w:tab w:val="left" w:pos="5805"/>
        </w:tabs>
      </w:pPr>
      <w:r>
        <w:tab/>
      </w:r>
    </w:p>
    <w:p w14:paraId="4FB49EF6" w14:textId="77777777" w:rsidR="002E6EAC" w:rsidRDefault="00307998" w:rsidP="00307998">
      <w:pPr>
        <w:pStyle w:val="Ttulo"/>
      </w:pPr>
      <w:bookmarkStart w:id="15" w:name="_Toc179277891"/>
      <w:r>
        <w:lastRenderedPageBreak/>
        <w:t>anexo a – exemplo</w:t>
      </w:r>
      <w:bookmarkEnd w:id="15"/>
    </w:p>
    <w:p w14:paraId="5F431D94" w14:textId="545B532B" w:rsidR="00307998" w:rsidRDefault="00837DED" w:rsidP="00307998">
      <w:r>
        <w:t xml:space="preserve">Link das telas </w:t>
      </w:r>
      <w:r w:rsidR="00D64846">
        <w:t xml:space="preserve">no </w:t>
      </w:r>
      <w:proofErr w:type="spellStart"/>
      <w:r w:rsidR="00D64846">
        <w:t>canva</w:t>
      </w:r>
      <w:proofErr w:type="spellEnd"/>
      <w:r w:rsidR="00D64846">
        <w:t xml:space="preserve">: </w:t>
      </w:r>
    </w:p>
    <w:p w14:paraId="661DC96E" w14:textId="026A61DE" w:rsidR="00D64846" w:rsidRDefault="00426B09" w:rsidP="00307998">
      <w:hyperlink r:id="rId12" w:history="1">
        <w:r w:rsidR="00D64846" w:rsidRPr="00C46240">
          <w:rPr>
            <w:rStyle w:val="Hyperlink"/>
          </w:rPr>
          <w:t>https://www.canva.com/design/DAGPJ0lbk5c/-ZMR7w_oTWhaV7pqHUu6Xg/edit?utm_content=DAGPJ0lbk5c&amp;utm_campaign=designshare&amp;utm_medium=link2&amp;utm_source=sharebutton</w:t>
        </w:r>
      </w:hyperlink>
    </w:p>
    <w:p w14:paraId="4F757C5F" w14:textId="77777777" w:rsidR="00D64846" w:rsidRPr="00307998" w:rsidRDefault="00D64846" w:rsidP="00307998"/>
    <w:sectPr w:rsidR="00D64846" w:rsidRPr="00307998" w:rsidSect="00D35831">
      <w:headerReference w:type="default" r:id="rId13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58A6A4" w14:textId="77777777" w:rsidR="00426B09" w:rsidRDefault="00426B09" w:rsidP="003739FE">
      <w:r>
        <w:separator/>
      </w:r>
    </w:p>
  </w:endnote>
  <w:endnote w:type="continuationSeparator" w:id="0">
    <w:p w14:paraId="7C723FE6" w14:textId="77777777" w:rsidR="00426B09" w:rsidRDefault="00426B09" w:rsidP="0037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25F6F" w14:textId="77777777" w:rsidR="00426B09" w:rsidRDefault="00426B09" w:rsidP="003739FE">
      <w:r>
        <w:separator/>
      </w:r>
    </w:p>
  </w:footnote>
  <w:footnote w:type="continuationSeparator" w:id="0">
    <w:p w14:paraId="6A087D7D" w14:textId="77777777" w:rsidR="00426B09" w:rsidRDefault="00426B09" w:rsidP="003739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F9FB3" w14:textId="77777777" w:rsidR="00A93E46" w:rsidRDefault="00A93E4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993396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6B0528F" w14:textId="77777777" w:rsidR="00A93E46" w:rsidRPr="00A477BA" w:rsidRDefault="00A93E46" w:rsidP="00A477BA">
        <w:pPr>
          <w:pStyle w:val="Cabealho"/>
          <w:jc w:val="right"/>
          <w:rPr>
            <w:sz w:val="20"/>
            <w:szCs w:val="20"/>
          </w:rPr>
        </w:pPr>
        <w:r w:rsidRPr="00D35831">
          <w:rPr>
            <w:sz w:val="20"/>
            <w:szCs w:val="20"/>
          </w:rPr>
          <w:fldChar w:fldCharType="begin"/>
        </w:r>
        <w:r w:rsidRPr="00D35831">
          <w:rPr>
            <w:sz w:val="20"/>
            <w:szCs w:val="20"/>
          </w:rPr>
          <w:instrText>PAGE   \* MERGEFORMAT</w:instrText>
        </w:r>
        <w:r w:rsidRPr="00D35831">
          <w:rPr>
            <w:sz w:val="20"/>
            <w:szCs w:val="20"/>
          </w:rPr>
          <w:fldChar w:fldCharType="separate"/>
        </w:r>
        <w:r w:rsidR="00185E8A">
          <w:rPr>
            <w:noProof/>
            <w:sz w:val="20"/>
            <w:szCs w:val="20"/>
          </w:rPr>
          <w:t>13</w:t>
        </w:r>
        <w:r w:rsidRPr="00D35831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B054D"/>
    <w:multiLevelType w:val="hybridMultilevel"/>
    <w:tmpl w:val="1FAE9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36934"/>
    <w:multiLevelType w:val="hybridMultilevel"/>
    <w:tmpl w:val="654457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A6650F"/>
    <w:multiLevelType w:val="hybridMultilevel"/>
    <w:tmpl w:val="6AE44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D51FC"/>
    <w:multiLevelType w:val="hybridMultilevel"/>
    <w:tmpl w:val="55924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26EEB"/>
    <w:multiLevelType w:val="hybridMultilevel"/>
    <w:tmpl w:val="E4F67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2231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B0C3D9F"/>
    <w:multiLevelType w:val="hybridMultilevel"/>
    <w:tmpl w:val="5C7EE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56DA8"/>
    <w:multiLevelType w:val="hybridMultilevel"/>
    <w:tmpl w:val="07CC7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"/>
  </w:num>
  <w:num w:numId="14">
    <w:abstractNumId w:val="3"/>
  </w:num>
  <w:num w:numId="15">
    <w:abstractNumId w:val="7"/>
  </w:num>
  <w:num w:numId="16">
    <w:abstractNumId w:val="0"/>
  </w:num>
  <w:num w:numId="17">
    <w:abstractNumId w:val="4"/>
  </w:num>
  <w:num w:numId="18">
    <w:abstractNumId w:val="2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03B"/>
    <w:rsid w:val="00076FBB"/>
    <w:rsid w:val="0008605E"/>
    <w:rsid w:val="000865D8"/>
    <w:rsid w:val="000A59EE"/>
    <w:rsid w:val="000B1CAD"/>
    <w:rsid w:val="000C5C07"/>
    <w:rsid w:val="000D3D21"/>
    <w:rsid w:val="000E1C4C"/>
    <w:rsid w:val="000F3DA5"/>
    <w:rsid w:val="00100F19"/>
    <w:rsid w:val="00123B70"/>
    <w:rsid w:val="00126CE2"/>
    <w:rsid w:val="001501A1"/>
    <w:rsid w:val="00156B8D"/>
    <w:rsid w:val="0017039F"/>
    <w:rsid w:val="00185E8A"/>
    <w:rsid w:val="001A5E1D"/>
    <w:rsid w:val="001A78B1"/>
    <w:rsid w:val="001B411B"/>
    <w:rsid w:val="00203865"/>
    <w:rsid w:val="00250C39"/>
    <w:rsid w:val="00270B89"/>
    <w:rsid w:val="00295C92"/>
    <w:rsid w:val="002A7F85"/>
    <w:rsid w:val="002B7085"/>
    <w:rsid w:val="002E1399"/>
    <w:rsid w:val="002E6EAC"/>
    <w:rsid w:val="002F3698"/>
    <w:rsid w:val="002F5A9E"/>
    <w:rsid w:val="00307998"/>
    <w:rsid w:val="003116F3"/>
    <w:rsid w:val="003135E0"/>
    <w:rsid w:val="0031519D"/>
    <w:rsid w:val="00321B21"/>
    <w:rsid w:val="00324014"/>
    <w:rsid w:val="00342946"/>
    <w:rsid w:val="00343D05"/>
    <w:rsid w:val="0035218D"/>
    <w:rsid w:val="00353C04"/>
    <w:rsid w:val="003650FC"/>
    <w:rsid w:val="0036519E"/>
    <w:rsid w:val="00365280"/>
    <w:rsid w:val="003739FE"/>
    <w:rsid w:val="00376DD7"/>
    <w:rsid w:val="00380B68"/>
    <w:rsid w:val="003A5D59"/>
    <w:rsid w:val="003C3686"/>
    <w:rsid w:val="003C6932"/>
    <w:rsid w:val="003F0791"/>
    <w:rsid w:val="00407927"/>
    <w:rsid w:val="0041162F"/>
    <w:rsid w:val="00426B09"/>
    <w:rsid w:val="00444207"/>
    <w:rsid w:val="00444256"/>
    <w:rsid w:val="00451BAE"/>
    <w:rsid w:val="0045405C"/>
    <w:rsid w:val="0046194A"/>
    <w:rsid w:val="0046456A"/>
    <w:rsid w:val="00464E5D"/>
    <w:rsid w:val="00474B43"/>
    <w:rsid w:val="00484148"/>
    <w:rsid w:val="00493A74"/>
    <w:rsid w:val="004A0130"/>
    <w:rsid w:val="004A5654"/>
    <w:rsid w:val="004B1F13"/>
    <w:rsid w:val="004C6141"/>
    <w:rsid w:val="004D333B"/>
    <w:rsid w:val="004F022F"/>
    <w:rsid w:val="00501F75"/>
    <w:rsid w:val="0052003B"/>
    <w:rsid w:val="0054115B"/>
    <w:rsid w:val="005572FC"/>
    <w:rsid w:val="0058617F"/>
    <w:rsid w:val="005A143A"/>
    <w:rsid w:val="005D4868"/>
    <w:rsid w:val="005E6658"/>
    <w:rsid w:val="005F04CF"/>
    <w:rsid w:val="005F379C"/>
    <w:rsid w:val="005F52E3"/>
    <w:rsid w:val="00602D1E"/>
    <w:rsid w:val="00606A53"/>
    <w:rsid w:val="00622463"/>
    <w:rsid w:val="00624E8F"/>
    <w:rsid w:val="00627AAB"/>
    <w:rsid w:val="00652B62"/>
    <w:rsid w:val="00657F98"/>
    <w:rsid w:val="00691377"/>
    <w:rsid w:val="006925AD"/>
    <w:rsid w:val="006C1017"/>
    <w:rsid w:val="006E7918"/>
    <w:rsid w:val="00705482"/>
    <w:rsid w:val="0071148B"/>
    <w:rsid w:val="00726767"/>
    <w:rsid w:val="00740E77"/>
    <w:rsid w:val="00744378"/>
    <w:rsid w:val="00794E60"/>
    <w:rsid w:val="007A54E9"/>
    <w:rsid w:val="007C5D47"/>
    <w:rsid w:val="007C6B88"/>
    <w:rsid w:val="007D166B"/>
    <w:rsid w:val="008006EA"/>
    <w:rsid w:val="00837DED"/>
    <w:rsid w:val="00841616"/>
    <w:rsid w:val="00862CA8"/>
    <w:rsid w:val="00883D24"/>
    <w:rsid w:val="008867E9"/>
    <w:rsid w:val="008902BF"/>
    <w:rsid w:val="00891CC3"/>
    <w:rsid w:val="008A1CA0"/>
    <w:rsid w:val="008B436A"/>
    <w:rsid w:val="008B6C9F"/>
    <w:rsid w:val="008D089E"/>
    <w:rsid w:val="008D7B3B"/>
    <w:rsid w:val="00901C25"/>
    <w:rsid w:val="00902FF9"/>
    <w:rsid w:val="0090648E"/>
    <w:rsid w:val="00906E1B"/>
    <w:rsid w:val="00910A17"/>
    <w:rsid w:val="00933BD9"/>
    <w:rsid w:val="00941BBC"/>
    <w:rsid w:val="009751E7"/>
    <w:rsid w:val="009913EA"/>
    <w:rsid w:val="00992F11"/>
    <w:rsid w:val="009971D4"/>
    <w:rsid w:val="009C6102"/>
    <w:rsid w:val="009F0D02"/>
    <w:rsid w:val="009F2E50"/>
    <w:rsid w:val="00A22275"/>
    <w:rsid w:val="00A439AD"/>
    <w:rsid w:val="00A44FA1"/>
    <w:rsid w:val="00A477BA"/>
    <w:rsid w:val="00A734CA"/>
    <w:rsid w:val="00A80267"/>
    <w:rsid w:val="00A93E46"/>
    <w:rsid w:val="00B001F5"/>
    <w:rsid w:val="00B15AE1"/>
    <w:rsid w:val="00B17253"/>
    <w:rsid w:val="00B26AC2"/>
    <w:rsid w:val="00B64F6A"/>
    <w:rsid w:val="00B710C6"/>
    <w:rsid w:val="00B8451E"/>
    <w:rsid w:val="00BA1D1A"/>
    <w:rsid w:val="00BB46B8"/>
    <w:rsid w:val="00BF4285"/>
    <w:rsid w:val="00C02766"/>
    <w:rsid w:val="00C21113"/>
    <w:rsid w:val="00C325ED"/>
    <w:rsid w:val="00C61DE6"/>
    <w:rsid w:val="00C70478"/>
    <w:rsid w:val="00C73F8F"/>
    <w:rsid w:val="00C951F6"/>
    <w:rsid w:val="00CD7A65"/>
    <w:rsid w:val="00CF4FDE"/>
    <w:rsid w:val="00CF5C25"/>
    <w:rsid w:val="00CF6326"/>
    <w:rsid w:val="00D171B8"/>
    <w:rsid w:val="00D218C3"/>
    <w:rsid w:val="00D25CF8"/>
    <w:rsid w:val="00D35831"/>
    <w:rsid w:val="00D55219"/>
    <w:rsid w:val="00D64846"/>
    <w:rsid w:val="00D723EB"/>
    <w:rsid w:val="00D730CC"/>
    <w:rsid w:val="00DA0524"/>
    <w:rsid w:val="00DA6DE2"/>
    <w:rsid w:val="00DC2EF7"/>
    <w:rsid w:val="00DC3916"/>
    <w:rsid w:val="00DD2481"/>
    <w:rsid w:val="00DE530F"/>
    <w:rsid w:val="00E16083"/>
    <w:rsid w:val="00E231B5"/>
    <w:rsid w:val="00E406FD"/>
    <w:rsid w:val="00E676FF"/>
    <w:rsid w:val="00E710B9"/>
    <w:rsid w:val="00E83856"/>
    <w:rsid w:val="00E90C4A"/>
    <w:rsid w:val="00E93216"/>
    <w:rsid w:val="00E93937"/>
    <w:rsid w:val="00E93BF2"/>
    <w:rsid w:val="00E9705F"/>
    <w:rsid w:val="00EF2BF1"/>
    <w:rsid w:val="00F21C9F"/>
    <w:rsid w:val="00F56882"/>
    <w:rsid w:val="00F70530"/>
    <w:rsid w:val="00F707AC"/>
    <w:rsid w:val="00F7301A"/>
    <w:rsid w:val="00F84F29"/>
    <w:rsid w:val="00F925BE"/>
    <w:rsid w:val="00FC2251"/>
    <w:rsid w:val="00FD0010"/>
    <w:rsid w:val="00FE5014"/>
    <w:rsid w:val="00FF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ABBBD"/>
  <w15:docId w15:val="{E50C0816-89C0-48CC-BF9A-5BDEB59B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9C"/>
    <w:pPr>
      <w:spacing w:after="0" w:line="240" w:lineRule="auto"/>
    </w:pPr>
    <w:rPr>
      <w:lang w:val="pt-BR"/>
    </w:rPr>
  </w:style>
  <w:style w:type="paragraph" w:styleId="Ttulo1">
    <w:name w:val="heading 1"/>
    <w:basedOn w:val="Normal"/>
    <w:next w:val="CORPO"/>
    <w:link w:val="Ttulo1Char"/>
    <w:uiPriority w:val="9"/>
    <w:qFormat/>
    <w:rsid w:val="003135E0"/>
    <w:pPr>
      <w:keepNext/>
      <w:keepLines/>
      <w:pageBreakBefore/>
      <w:numPr>
        <w:numId w:val="12"/>
      </w:numPr>
      <w:spacing w:after="360" w:line="360" w:lineRule="auto"/>
      <w:ind w:left="431" w:hanging="431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CORPO"/>
    <w:link w:val="Ttulo2Char"/>
    <w:uiPriority w:val="9"/>
    <w:qFormat/>
    <w:rsid w:val="003116F3"/>
    <w:pPr>
      <w:keepNext/>
      <w:keepLines/>
      <w:numPr>
        <w:ilvl w:val="1"/>
        <w:numId w:val="12"/>
      </w:numPr>
      <w:spacing w:before="360" w:after="36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CORPO"/>
    <w:link w:val="Ttulo3Char"/>
    <w:uiPriority w:val="9"/>
    <w:qFormat/>
    <w:rsid w:val="003116F3"/>
    <w:pPr>
      <w:keepNext/>
      <w:keepLines/>
      <w:numPr>
        <w:ilvl w:val="2"/>
        <w:numId w:val="12"/>
      </w:numPr>
      <w:spacing w:before="360" w:after="360" w:line="360" w:lineRule="auto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CORPO"/>
    <w:link w:val="Ttulo4Char"/>
    <w:uiPriority w:val="9"/>
    <w:qFormat/>
    <w:rsid w:val="00464E5D"/>
    <w:pPr>
      <w:keepNext/>
      <w:keepLines/>
      <w:numPr>
        <w:ilvl w:val="3"/>
        <w:numId w:val="12"/>
      </w:numPr>
      <w:spacing w:before="360" w:after="360" w:line="360" w:lineRule="auto"/>
      <w:ind w:left="862" w:hanging="862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4E5D"/>
    <w:pPr>
      <w:keepNext/>
      <w:keepLines/>
      <w:numPr>
        <w:ilvl w:val="4"/>
        <w:numId w:val="12"/>
      </w:numPr>
      <w:spacing w:before="360" w:after="360" w:line="360" w:lineRule="auto"/>
      <w:ind w:left="1009" w:hanging="1009"/>
      <w:outlineLvl w:val="4"/>
    </w:pPr>
    <w:rPr>
      <w:rFonts w:eastAsiaTheme="majorEastAsia" w:cstheme="majorBidi"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16F3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16F3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16F3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16F3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qFormat/>
    <w:rsid w:val="005F379C"/>
    <w:pPr>
      <w:spacing w:before="360" w:after="360" w:line="360" w:lineRule="auto"/>
      <w:ind w:firstLine="709"/>
      <w:contextualSpacing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3135E0"/>
    <w:rPr>
      <w:rFonts w:eastAsiaTheme="majorEastAsia" w:cstheme="majorBidi"/>
      <w:b/>
      <w:bCs/>
      <w:caps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64E5D"/>
    <w:rPr>
      <w:rFonts w:eastAsiaTheme="majorEastAsia" w:cstheme="majorBidi"/>
      <w:b/>
      <w:bCs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464E5D"/>
    <w:rPr>
      <w:rFonts w:eastAsiaTheme="majorEastAsia" w:cstheme="majorBidi"/>
      <w:bCs/>
      <w:lang w:val="pt-BR"/>
    </w:rPr>
  </w:style>
  <w:style w:type="paragraph" w:styleId="Citao">
    <w:name w:val="Quote"/>
    <w:basedOn w:val="Normal"/>
    <w:next w:val="CORPO"/>
    <w:link w:val="CitaoChar"/>
    <w:uiPriority w:val="29"/>
    <w:qFormat/>
    <w:rsid w:val="005F379C"/>
    <w:pPr>
      <w:spacing w:before="360" w:after="360"/>
      <w:ind w:left="2268"/>
      <w:contextualSpacing/>
      <w:jc w:val="both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5F379C"/>
    <w:rPr>
      <w:iCs/>
      <w:color w:val="000000" w:themeColor="text1"/>
      <w:sz w:val="20"/>
      <w:lang w:val="pt-BR"/>
    </w:rPr>
  </w:style>
  <w:style w:type="paragraph" w:styleId="Legenda">
    <w:name w:val="caption"/>
    <w:basedOn w:val="Normal"/>
    <w:next w:val="IMGTBLGRF"/>
    <w:uiPriority w:val="35"/>
    <w:qFormat/>
    <w:rsid w:val="005F379C"/>
    <w:pPr>
      <w:spacing w:before="360"/>
      <w:jc w:val="center"/>
    </w:pPr>
    <w:rPr>
      <w:b/>
      <w:bCs/>
      <w:sz w:val="20"/>
      <w:szCs w:val="18"/>
    </w:rPr>
  </w:style>
  <w:style w:type="paragraph" w:styleId="Sumrio1">
    <w:name w:val="toc 1"/>
    <w:basedOn w:val="Normal"/>
    <w:next w:val="Normal"/>
    <w:autoRedefine/>
    <w:uiPriority w:val="39"/>
    <w:rsid w:val="003135E0"/>
    <w:pPr>
      <w:tabs>
        <w:tab w:val="left" w:pos="426"/>
        <w:tab w:val="right" w:leader="dot" w:pos="9061"/>
      </w:tabs>
      <w:spacing w:after="100"/>
    </w:pPr>
    <w:rPr>
      <w:b/>
      <w:caps/>
      <w:noProof/>
    </w:rPr>
  </w:style>
  <w:style w:type="paragraph" w:styleId="Sumrio2">
    <w:name w:val="toc 2"/>
    <w:basedOn w:val="Normal"/>
    <w:next w:val="Normal"/>
    <w:autoRedefine/>
    <w:uiPriority w:val="39"/>
    <w:rsid w:val="003135E0"/>
    <w:pPr>
      <w:tabs>
        <w:tab w:val="left" w:pos="567"/>
        <w:tab w:val="right" w:leader="dot" w:pos="9061"/>
      </w:tabs>
      <w:spacing w:after="10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rsid w:val="003135E0"/>
    <w:pPr>
      <w:tabs>
        <w:tab w:val="left" w:pos="709"/>
        <w:tab w:val="right" w:leader="dot" w:pos="9061"/>
      </w:tabs>
      <w:spacing w:after="100"/>
    </w:pPr>
    <w:rPr>
      <w:noProof/>
    </w:rPr>
  </w:style>
  <w:style w:type="character" w:customStyle="1" w:styleId="Ttulo4Char">
    <w:name w:val="Título 4 Char"/>
    <w:basedOn w:val="Fontepargpadro"/>
    <w:link w:val="Ttulo4"/>
    <w:uiPriority w:val="9"/>
    <w:rsid w:val="00464E5D"/>
    <w:rPr>
      <w:rFonts w:eastAsiaTheme="majorEastAsia" w:cstheme="majorBidi"/>
      <w:bCs/>
      <w:iCs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4E5D"/>
    <w:rPr>
      <w:rFonts w:eastAsiaTheme="majorEastAsia" w:cstheme="majorBidi"/>
      <w:sz w:val="20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16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1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16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16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4E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4E5D"/>
    <w:rPr>
      <w:rFonts w:ascii="Tahoma" w:hAnsi="Tahoma" w:cs="Tahoma"/>
      <w:sz w:val="16"/>
      <w:szCs w:val="16"/>
      <w:lang w:val="pt-BR"/>
    </w:rPr>
  </w:style>
  <w:style w:type="paragraph" w:customStyle="1" w:styleId="IMGTBLGRF">
    <w:name w:val="IMG/TBL/GRF"/>
    <w:basedOn w:val="Normal"/>
    <w:next w:val="Fonte"/>
    <w:link w:val="IMGTBLGRFChar"/>
    <w:qFormat/>
    <w:rsid w:val="00464E5D"/>
    <w:pPr>
      <w:jc w:val="center"/>
    </w:pPr>
    <w:rPr>
      <w:noProof/>
      <w:lang w:eastAsia="pt-BR"/>
    </w:rPr>
  </w:style>
  <w:style w:type="paragraph" w:customStyle="1" w:styleId="Fonte">
    <w:name w:val="Fonte"/>
    <w:basedOn w:val="IMGTBLGRF"/>
    <w:next w:val="CORPO"/>
    <w:link w:val="FonteChar"/>
    <w:qFormat/>
    <w:rsid w:val="004A0130"/>
    <w:pPr>
      <w:spacing w:after="360"/>
      <w:contextualSpacing/>
      <w:jc w:val="left"/>
    </w:pPr>
    <w:rPr>
      <w:sz w:val="20"/>
    </w:rPr>
  </w:style>
  <w:style w:type="character" w:customStyle="1" w:styleId="IMGTBLGRFChar">
    <w:name w:val="IMG/TBL/GRF Char"/>
    <w:basedOn w:val="Fontepargpadro"/>
    <w:link w:val="IMGTBLGRF"/>
    <w:rsid w:val="00464E5D"/>
    <w:rPr>
      <w:noProof/>
      <w:lang w:val="pt-BR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307998"/>
    <w:pPr>
      <w:keepNext/>
      <w:keepLines/>
      <w:pageBreakBefore/>
      <w:spacing w:after="360" w:line="360" w:lineRule="auto"/>
      <w:contextualSpacing/>
      <w:jc w:val="center"/>
    </w:pPr>
    <w:rPr>
      <w:rFonts w:eastAsiaTheme="majorEastAsia" w:cstheme="majorBidi"/>
      <w:b/>
      <w:caps/>
      <w:spacing w:val="5"/>
      <w:kern w:val="28"/>
      <w:szCs w:val="52"/>
    </w:rPr>
  </w:style>
  <w:style w:type="character" w:customStyle="1" w:styleId="FonteChar">
    <w:name w:val="Fonte Char"/>
    <w:basedOn w:val="IMGTBLGRFChar"/>
    <w:link w:val="Fonte"/>
    <w:rsid w:val="004A0130"/>
    <w:rPr>
      <w:noProof/>
      <w:sz w:val="20"/>
      <w:lang w:val="pt-BR" w:eastAsia="pt-BR"/>
    </w:rPr>
  </w:style>
  <w:style w:type="character" w:customStyle="1" w:styleId="TtuloChar">
    <w:name w:val="Título Char"/>
    <w:basedOn w:val="Fontepargpadro"/>
    <w:link w:val="Ttulo"/>
    <w:uiPriority w:val="10"/>
    <w:rsid w:val="00307998"/>
    <w:rPr>
      <w:rFonts w:eastAsiaTheme="majorEastAsia" w:cstheme="majorBidi"/>
      <w:b/>
      <w:caps/>
      <w:spacing w:val="5"/>
      <w:kern w:val="28"/>
      <w:szCs w:val="52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5F379C"/>
  </w:style>
  <w:style w:type="character" w:styleId="Hyperlink">
    <w:name w:val="Hyperlink"/>
    <w:basedOn w:val="Fontepargpadro"/>
    <w:uiPriority w:val="99"/>
    <w:unhideWhenUsed/>
    <w:rsid w:val="00EF2BF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739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39FE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3739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739FE"/>
    <w:rPr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DA6D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6D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6DE2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6D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6DE2"/>
    <w:rPr>
      <w:b/>
      <w:bCs/>
      <w:sz w:val="20"/>
      <w:szCs w:val="20"/>
      <w:lang w:val="pt-BR"/>
    </w:rPr>
  </w:style>
  <w:style w:type="character" w:customStyle="1" w:styleId="apple-converted-space">
    <w:name w:val="apple-converted-space"/>
    <w:basedOn w:val="Fontepargpadro"/>
    <w:rsid w:val="0046194A"/>
  </w:style>
  <w:style w:type="paragraph" w:styleId="NormalWeb">
    <w:name w:val="Normal (Web)"/>
    <w:basedOn w:val="Normal"/>
    <w:uiPriority w:val="99"/>
    <w:semiHidden/>
    <w:unhideWhenUsed/>
    <w:rsid w:val="006925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ResumoAbstract">
    <w:name w:val="Resumo/Abstract"/>
    <w:basedOn w:val="Normal"/>
    <w:link w:val="ResumoAbstractChar"/>
    <w:qFormat/>
    <w:rsid w:val="006925AD"/>
    <w:pPr>
      <w:spacing w:after="360"/>
      <w:ind w:firstLine="709"/>
      <w:jc w:val="both"/>
    </w:pPr>
  </w:style>
  <w:style w:type="paragraph" w:customStyle="1" w:styleId="ListasSiglas">
    <w:name w:val="Listas (Siglas"/>
    <w:aliases w:val="Ilustrações etc)"/>
    <w:basedOn w:val="Normal"/>
    <w:link w:val="ListasSiglasChar"/>
    <w:qFormat/>
    <w:rsid w:val="004B1F13"/>
    <w:pPr>
      <w:tabs>
        <w:tab w:val="left" w:pos="1701"/>
      </w:tabs>
      <w:spacing w:after="120"/>
      <w:ind w:left="1701" w:hanging="1701"/>
    </w:pPr>
  </w:style>
  <w:style w:type="character" w:customStyle="1" w:styleId="ResumoAbstractChar">
    <w:name w:val="Resumo/Abstract Char"/>
    <w:basedOn w:val="Fontepargpadro"/>
    <w:link w:val="ResumoAbstract"/>
    <w:rsid w:val="006925AD"/>
    <w:rPr>
      <w:lang w:val="pt-BR"/>
    </w:rPr>
  </w:style>
  <w:style w:type="paragraph" w:customStyle="1" w:styleId="Referncias">
    <w:name w:val="Referências"/>
    <w:basedOn w:val="Normal"/>
    <w:link w:val="RefernciasChar"/>
    <w:qFormat/>
    <w:rsid w:val="002E6EAC"/>
    <w:pPr>
      <w:spacing w:after="240"/>
    </w:pPr>
  </w:style>
  <w:style w:type="character" w:customStyle="1" w:styleId="ListasSiglasChar">
    <w:name w:val="Listas (Siglas Char"/>
    <w:aliases w:val="Ilustrações etc) Char"/>
    <w:basedOn w:val="Fontepargpadro"/>
    <w:link w:val="ListasSiglas"/>
    <w:rsid w:val="004B1F13"/>
    <w:rPr>
      <w:lang w:val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971D4"/>
    <w:pPr>
      <w:ind w:left="240" w:hanging="240"/>
    </w:pPr>
  </w:style>
  <w:style w:type="character" w:customStyle="1" w:styleId="RefernciasChar">
    <w:name w:val="Referências Char"/>
    <w:basedOn w:val="Fontepargpadro"/>
    <w:link w:val="Referncias"/>
    <w:rsid w:val="002E6EAC"/>
    <w:rPr>
      <w:lang w:val="pt-BR"/>
    </w:rPr>
  </w:style>
  <w:style w:type="character" w:styleId="TextodoEspaoReservado">
    <w:name w:val="Placeholder Text"/>
    <w:basedOn w:val="Fontepargpadro"/>
    <w:uiPriority w:val="99"/>
    <w:semiHidden/>
    <w:rsid w:val="00270B89"/>
    <w:rPr>
      <w:color w:val="808080"/>
    </w:rPr>
  </w:style>
  <w:style w:type="paragraph" w:styleId="Bibliografia">
    <w:name w:val="Bibliography"/>
    <w:basedOn w:val="Normal"/>
    <w:next w:val="Normal"/>
    <w:uiPriority w:val="37"/>
    <w:unhideWhenUsed/>
    <w:rsid w:val="0052003B"/>
  </w:style>
  <w:style w:type="character" w:customStyle="1" w:styleId="UnresolvedMention">
    <w:name w:val="Unresolved Mention"/>
    <w:basedOn w:val="Fontepargpadro"/>
    <w:uiPriority w:val="99"/>
    <w:semiHidden/>
    <w:unhideWhenUsed/>
    <w:rsid w:val="000C5C0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15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nva.com/design/DAGPJ0lbk5c/-ZMR7w_oTWhaV7pqHUu6Xg/edit?utm_content=DAGPJ0lbk5c&amp;utm_campaign=designshare&amp;utm_medium=link2&amp;utm_source=sharebutt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116051\Downloads\modelo-para-trabalho-academico-uniso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baseline="0"/>
              <a:t>Distância percorrida no estacionamento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Plan1!$A$2</c:f>
              <c:strCache>
                <c:ptCount val="1"/>
                <c:pt idx="0">
                  <c:v>Pior Caso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Plan1!$B$1</c:f>
              <c:strCache>
                <c:ptCount val="1"/>
                <c:pt idx="0">
                  <c:v>Distância (m)</c:v>
                </c:pt>
              </c:strCache>
            </c:strRef>
          </c:cat>
          <c:val>
            <c:numRef>
              <c:f>Plan1!$B$2</c:f>
              <c:numCache>
                <c:formatCode>General</c:formatCode>
                <c:ptCount val="1"/>
                <c:pt idx="0">
                  <c:v>450</c:v>
                </c:pt>
              </c:numCache>
            </c:numRef>
          </c:val>
        </c:ser>
        <c:ser>
          <c:idx val="1"/>
          <c:order val="1"/>
          <c:tx>
            <c:strRef>
              <c:f>Plan1!$A$3</c:f>
              <c:strCache>
                <c:ptCount val="1"/>
                <c:pt idx="0">
                  <c:v>Melhor Caso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Plan1!$B$1</c:f>
              <c:strCache>
                <c:ptCount val="1"/>
                <c:pt idx="0">
                  <c:v>Distância (m)</c:v>
                </c:pt>
              </c:strCache>
            </c:strRef>
          </c:cat>
          <c:val>
            <c:numRef>
              <c:f>Plan1!$B$3</c:f>
              <c:numCache>
                <c:formatCode>General</c:formatCode>
                <c:ptCount val="1"/>
                <c:pt idx="0">
                  <c:v>85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-67340560"/>
        <c:axId val="-67334032"/>
      </c:barChart>
      <c:catAx>
        <c:axId val="-673405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67334032"/>
        <c:crosses val="autoZero"/>
        <c:auto val="1"/>
        <c:lblAlgn val="ctr"/>
        <c:lblOffset val="100"/>
        <c:noMultiLvlLbl val="0"/>
      </c:catAx>
      <c:valAx>
        <c:axId val="-67334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67340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Can24</b:Tag>
    <b:SourceType>InternetSite</b:SourceType>
    <b:Guid>{86F3928F-30E5-4FD4-B773-AA5A19693E88}</b:Guid>
    <b:Title>Canva</b:Title>
    <b:YearAccessed>2024</b:YearAccessed>
    <b:MonthAccessed>set.</b:MonthAccessed>
    <b:DayAccessed>01</b:DayAccessed>
    <b:URL>https://www.canva.com/pt_br/</b:URL>
    <b:RefOrder>1</b:RefOrder>
  </b:Source>
</b:Sources>
</file>

<file path=customXml/itemProps1.xml><?xml version="1.0" encoding="utf-8"?>
<ds:datastoreItem xmlns:ds="http://schemas.openxmlformats.org/officeDocument/2006/customXml" ds:itemID="{05BC0012-E6D5-4ED5-97B2-24FD74FD2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modelo-para-trabalho-academico-uniso</Template>
  <TotalTime>464</TotalTime>
  <Pages>16</Pages>
  <Words>1707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</dc:creator>
  <cp:lastModifiedBy>Gabriel Pedrosa De Faria</cp:lastModifiedBy>
  <cp:revision>89</cp:revision>
  <cp:lastPrinted>2024-11-05T15:08:00Z</cp:lastPrinted>
  <dcterms:created xsi:type="dcterms:W3CDTF">2024-09-02T16:09:00Z</dcterms:created>
  <dcterms:modified xsi:type="dcterms:W3CDTF">2024-11-05T23:27:00Z</dcterms:modified>
</cp:coreProperties>
</file>